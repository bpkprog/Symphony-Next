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F" w:rsidRPr="00380DE7" w:rsidRDefault="00DA7D78" w:rsidP="00FB1549">
      <w:pPr>
        <w:jc w:val="center"/>
        <w:rPr>
          <w:rFonts w:ascii="Arial" w:hAnsi="Arial" w:cs="Arial"/>
          <w:b/>
          <w:color w:val="002060"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>ТЕХНИЧЕСКОЕ ЗАДАНИЕ</w:t>
      </w:r>
      <w:r w:rsidR="002F649C" w:rsidRPr="00380DE7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F649C">
        <w:rPr>
          <w:rFonts w:ascii="Arial" w:hAnsi="Arial" w:cs="Arial"/>
          <w:b/>
          <w:color w:val="002060"/>
          <w:sz w:val="32"/>
          <w:szCs w:val="32"/>
        </w:rPr>
        <w:t xml:space="preserve">№ </w:t>
      </w:r>
      <w:r w:rsidR="002F649C">
        <w:rPr>
          <w:rFonts w:ascii="Arial" w:hAnsi="Arial" w:cs="Arial"/>
          <w:b/>
          <w:color w:val="002060"/>
          <w:sz w:val="32"/>
          <w:szCs w:val="32"/>
          <w:lang w:val="en-US"/>
        </w:rPr>
        <w:t>U</w:t>
      </w:r>
      <w:r w:rsidR="002F649C" w:rsidRPr="00380DE7">
        <w:rPr>
          <w:rFonts w:ascii="Arial" w:hAnsi="Arial" w:cs="Arial"/>
          <w:b/>
          <w:color w:val="002060"/>
          <w:sz w:val="32"/>
          <w:szCs w:val="32"/>
        </w:rPr>
        <w:t>001</w:t>
      </w:r>
    </w:p>
    <w:p w:rsidR="00236EE3" w:rsidRPr="001E291F" w:rsidRDefault="00236EE3" w:rsidP="00FB1549">
      <w:pPr>
        <w:jc w:val="center"/>
        <w:rPr>
          <w:rFonts w:ascii="Arial" w:hAnsi="Arial" w:cs="Arial"/>
          <w:b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на </w:t>
      </w:r>
      <w:r w:rsidR="00B638DA">
        <w:rPr>
          <w:rFonts w:ascii="Arial" w:hAnsi="Arial" w:cs="Arial"/>
          <w:b/>
          <w:color w:val="002060"/>
          <w:sz w:val="32"/>
          <w:szCs w:val="32"/>
        </w:rPr>
        <w:t>разработку</w:t>
      </w: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 программы</w:t>
      </w:r>
      <w:r>
        <w:rPr>
          <w:rFonts w:ascii="Arial" w:hAnsi="Arial" w:cs="Arial"/>
          <w:b/>
          <w:sz w:val="32"/>
          <w:szCs w:val="32"/>
        </w:rPr>
        <w:br/>
      </w:r>
      <w:r w:rsidRPr="00843963">
        <w:rPr>
          <w:rFonts w:ascii="Arial" w:hAnsi="Arial" w:cs="Arial"/>
          <w:b/>
          <w:sz w:val="28"/>
          <w:szCs w:val="28"/>
        </w:rPr>
        <w:t>«</w:t>
      </w:r>
      <w:bookmarkStart w:id="0" w:name="Наименование"/>
      <w:bookmarkEnd w:id="0"/>
      <w:proofErr w:type="spellStart"/>
      <w:r w:rsidR="00B638DA">
        <w:rPr>
          <w:rFonts w:ascii="Arial" w:hAnsi="Arial" w:cs="Arial"/>
          <w:b/>
          <w:sz w:val="28"/>
          <w:szCs w:val="28"/>
          <w:lang w:val="en-US"/>
        </w:rPr>
        <w:t>SymphonyNext</w:t>
      </w:r>
      <w:proofErr w:type="spellEnd"/>
      <w:r w:rsidRPr="00843963">
        <w:rPr>
          <w:rFonts w:ascii="Arial" w:hAnsi="Arial" w:cs="Arial"/>
          <w:b/>
          <w:sz w:val="28"/>
          <w:szCs w:val="28"/>
        </w:rPr>
        <w:t>»</w:t>
      </w:r>
    </w:p>
    <w:p w:rsidR="001E291F" w:rsidRDefault="001E291F" w:rsidP="001E291F"/>
    <w:p w:rsidR="001E291F" w:rsidRPr="00236EE3" w:rsidRDefault="00513785" w:rsidP="00513785">
      <w:pPr>
        <w:spacing w:after="240"/>
      </w:pPr>
      <w:r w:rsidRPr="001A6337">
        <w:rPr>
          <w:b/>
        </w:rPr>
        <w:t>Назначение программы:</w:t>
      </w:r>
      <w:r w:rsidR="00384607" w:rsidRPr="00384607">
        <w:rPr>
          <w:b/>
        </w:rPr>
        <w:t xml:space="preserve"> </w:t>
      </w:r>
      <w:r w:rsidR="00236EE3">
        <w:t>программа предназначена для</w:t>
      </w:r>
      <w:r w:rsidR="00E7489F">
        <w:t xml:space="preserve"> </w:t>
      </w:r>
      <w:r w:rsidR="00B638DA">
        <w:t>запуска КИС «Симфония» в различных конфигурациях, которые формируются под конкретного пользователя</w:t>
      </w:r>
      <w:r w:rsidR="00236EE3">
        <w:t>.</w:t>
      </w:r>
    </w:p>
    <w:p w:rsidR="00513785" w:rsidRDefault="00513785" w:rsidP="00513785">
      <w:pPr>
        <w:spacing w:after="240"/>
      </w:pPr>
      <w:r w:rsidRPr="0021079D">
        <w:rPr>
          <w:b/>
        </w:rPr>
        <w:t>Основные функции:</w:t>
      </w:r>
    </w:p>
    <w:p w:rsidR="00236EE3" w:rsidRDefault="001C2F25" w:rsidP="00236EE3">
      <w:pPr>
        <w:numPr>
          <w:ilvl w:val="0"/>
          <w:numId w:val="2"/>
        </w:numPr>
        <w:spacing w:after="240"/>
      </w:pPr>
      <w:r>
        <w:t>Автоматическое определение конфигурации запуска программы и сохранения её в настроечный файл, в персональном каталоге пользователя («Мои документы»)</w:t>
      </w:r>
      <w:r w:rsidR="00757017" w:rsidRPr="00E7489F">
        <w:t>.</w:t>
      </w:r>
    </w:p>
    <w:p w:rsidR="003E16C8" w:rsidRDefault="001C2F25" w:rsidP="00236EE3">
      <w:pPr>
        <w:numPr>
          <w:ilvl w:val="0"/>
          <w:numId w:val="2"/>
        </w:numPr>
        <w:spacing w:after="240"/>
      </w:pPr>
      <w:r>
        <w:t>Запуск программы, формирующей главное окно КИС «Симфония» в соответствии с полученной конфигурацией</w:t>
      </w:r>
      <w:r w:rsidR="003E16C8">
        <w:t>.</w:t>
      </w:r>
    </w:p>
    <w:p w:rsidR="001C2F25" w:rsidRDefault="001C2F25" w:rsidP="00236EE3">
      <w:pPr>
        <w:numPr>
          <w:ilvl w:val="0"/>
          <w:numId w:val="2"/>
        </w:numPr>
        <w:spacing w:after="240"/>
      </w:pPr>
      <w:r>
        <w:t xml:space="preserve">Запуск программного модуля, позволяющего пользователю </w:t>
      </w:r>
      <w:r w:rsidR="00F93726">
        <w:t>редактировать</w:t>
      </w:r>
      <w:r>
        <w:t xml:space="preserve"> настроечный файл под собственные нужды.</w:t>
      </w:r>
    </w:p>
    <w:p w:rsidR="00A537C2" w:rsidRPr="00236EE3" w:rsidRDefault="00A537C2" w:rsidP="00236EE3">
      <w:pPr>
        <w:numPr>
          <w:ilvl w:val="0"/>
          <w:numId w:val="2"/>
        </w:numPr>
        <w:spacing w:after="240"/>
      </w:pPr>
      <w:r>
        <w:t>Обновление настроечных файлов запуска КИС «Симфония» из ко</w:t>
      </w:r>
      <w:r w:rsidR="008713AF">
        <w:t>р</w:t>
      </w:r>
      <w:r>
        <w:t xml:space="preserve">невого каталога системы при старте программы </w:t>
      </w:r>
      <w:proofErr w:type="spellStart"/>
      <w:r>
        <w:rPr>
          <w:lang w:val="en-US"/>
        </w:rPr>
        <w:t>SymphonyNext</w:t>
      </w:r>
      <w:proofErr w:type="spellEnd"/>
    </w:p>
    <w:p w:rsidR="00513785" w:rsidRDefault="00513785" w:rsidP="00513785">
      <w:pPr>
        <w:spacing w:after="240"/>
        <w:rPr>
          <w:b/>
        </w:rPr>
      </w:pPr>
      <w:r w:rsidRPr="00D329D8">
        <w:rPr>
          <w:b/>
        </w:rPr>
        <w:t>Требования к программе</w:t>
      </w:r>
      <w:r w:rsidR="00384607" w:rsidRPr="00384607">
        <w:rPr>
          <w:b/>
        </w:rPr>
        <w:t xml:space="preserve"> </w:t>
      </w:r>
      <w:r>
        <w:rPr>
          <w:b/>
        </w:rPr>
        <w:t>и основные алгоритмы</w:t>
      </w:r>
      <w:r w:rsidRPr="00D329D8">
        <w:rPr>
          <w:b/>
        </w:rPr>
        <w:t>:</w:t>
      </w:r>
    </w:p>
    <w:p w:rsidR="006234D1" w:rsidRDefault="00A537C2" w:rsidP="00205EAE">
      <w:pPr>
        <w:numPr>
          <w:ilvl w:val="0"/>
          <w:numId w:val="3"/>
        </w:numPr>
        <w:spacing w:after="240"/>
      </w:pPr>
      <w:r w:rsidRPr="00A537C2">
        <w:rPr>
          <w:b/>
        </w:rPr>
        <w:t>Среда разработки</w:t>
      </w:r>
      <w:r w:rsidR="00F93726">
        <w:rPr>
          <w:b/>
        </w:rPr>
        <w:t>.</w:t>
      </w:r>
      <w:r>
        <w:t xml:space="preserve"> Программа создается средствами </w:t>
      </w:r>
      <w:r>
        <w:rPr>
          <w:lang w:val="en-US"/>
        </w:rPr>
        <w:t>Delphi</w:t>
      </w:r>
      <w:r w:rsidRPr="00A537C2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FireMankey</w:t>
      </w:r>
      <w:proofErr w:type="spellEnd"/>
      <w:r w:rsidRPr="00A537C2">
        <w:t xml:space="preserve"> </w:t>
      </w:r>
      <w:r>
        <w:t>с возможностью компилирования проекта под любую, доступную для среды разработки, платформу (</w:t>
      </w:r>
      <w:r>
        <w:rPr>
          <w:lang w:val="en-US"/>
        </w:rPr>
        <w:t>Windows</w:t>
      </w:r>
      <w:r w:rsidRPr="00A537C2">
        <w:t xml:space="preserve">, </w:t>
      </w:r>
      <w:r>
        <w:rPr>
          <w:lang w:val="en-US"/>
        </w:rPr>
        <w:t>Android</w:t>
      </w:r>
      <w:r w:rsidRPr="00A537C2">
        <w:t xml:space="preserve">, </w:t>
      </w:r>
      <w:r>
        <w:rPr>
          <w:lang w:val="en-US"/>
        </w:rPr>
        <w:t>iOS</w:t>
      </w:r>
      <w:r w:rsidRPr="00A537C2">
        <w:t>)</w:t>
      </w:r>
      <w:r w:rsidR="00205EAE">
        <w:t>.</w:t>
      </w:r>
    </w:p>
    <w:p w:rsidR="0079589D" w:rsidRDefault="00A537C2" w:rsidP="00757017">
      <w:pPr>
        <w:numPr>
          <w:ilvl w:val="0"/>
          <w:numId w:val="3"/>
        </w:numPr>
        <w:spacing w:after="240"/>
      </w:pPr>
      <w:r w:rsidRPr="008713AF">
        <w:rPr>
          <w:b/>
        </w:rPr>
        <w:t>Формат и структура</w:t>
      </w:r>
      <w:r w:rsidR="00F93726">
        <w:rPr>
          <w:b/>
        </w:rPr>
        <w:t xml:space="preserve"> настроечного файла.</w:t>
      </w:r>
      <w:r>
        <w:t xml:space="preserve"> </w:t>
      </w:r>
      <w:r w:rsidR="00F93726">
        <w:t>Н</w:t>
      </w:r>
      <w:r>
        <w:t xml:space="preserve">астроечный файл представляет собой </w:t>
      </w:r>
      <w:r>
        <w:rPr>
          <w:lang w:val="en-US"/>
        </w:rPr>
        <w:t>XML</w:t>
      </w:r>
      <w:r>
        <w:t xml:space="preserve">-файл с расширением </w:t>
      </w:r>
      <w:r w:rsidRPr="00A537C2">
        <w:t>.</w:t>
      </w:r>
      <w:proofErr w:type="spellStart"/>
      <w:r>
        <w:rPr>
          <w:lang w:val="en-US"/>
        </w:rPr>
        <w:t>scf</w:t>
      </w:r>
      <w:proofErr w:type="spellEnd"/>
      <w:r w:rsidRPr="00A537C2">
        <w:t xml:space="preserve"> (</w:t>
      </w:r>
      <w:r w:rsidRPr="00A537C2">
        <w:rPr>
          <w:b/>
          <w:u w:val="single"/>
          <w:lang w:val="en-US"/>
        </w:rPr>
        <w:t>s</w:t>
      </w:r>
      <w:r>
        <w:rPr>
          <w:lang w:val="en-US"/>
        </w:rPr>
        <w:t>ymphony</w:t>
      </w:r>
      <w:r w:rsidRPr="00A537C2">
        <w:t xml:space="preserve"> </w:t>
      </w:r>
      <w:r w:rsidRPr="00A537C2">
        <w:rPr>
          <w:b/>
          <w:u w:val="single"/>
          <w:lang w:val="en-US"/>
        </w:rPr>
        <w:t>c</w:t>
      </w:r>
      <w:r>
        <w:rPr>
          <w:lang w:val="en-US"/>
        </w:rPr>
        <w:t>ommand</w:t>
      </w:r>
      <w:r w:rsidR="00971023" w:rsidRPr="00971023">
        <w:t>|</w:t>
      </w:r>
      <w:proofErr w:type="spellStart"/>
      <w:r w:rsidR="00971023" w:rsidRPr="00971023">
        <w:rPr>
          <w:b/>
          <w:u w:val="single"/>
          <w:lang w:val="en-US"/>
        </w:rPr>
        <w:t>c</w:t>
      </w:r>
      <w:r w:rsidR="00971023">
        <w:rPr>
          <w:lang w:val="en-US"/>
        </w:rPr>
        <w:t>onfig</w:t>
      </w:r>
      <w:proofErr w:type="spellEnd"/>
      <w:r w:rsidRPr="00A537C2">
        <w:t xml:space="preserve"> </w:t>
      </w:r>
      <w:r w:rsidRPr="00A537C2">
        <w:rPr>
          <w:b/>
          <w:u w:val="single"/>
          <w:lang w:val="en-US"/>
        </w:rPr>
        <w:t>f</w:t>
      </w:r>
      <w:r>
        <w:rPr>
          <w:lang w:val="en-US"/>
        </w:rPr>
        <w:t>ile</w:t>
      </w:r>
      <w:r w:rsidRPr="00A537C2">
        <w:t>)</w:t>
      </w:r>
      <w:r w:rsidR="00310996">
        <w:t>.</w:t>
      </w:r>
      <w:r w:rsidRPr="00A537C2">
        <w:t xml:space="preserve"> </w:t>
      </w:r>
      <w:r>
        <w:t xml:space="preserve">Нестандартное расширение вводится для того, что бы можно было сформировать ассоциацию этого расширения с разрабатываемой программой и автоматически запускать её, при запуске файла с расширением </w:t>
      </w:r>
      <w:r w:rsidRPr="00A537C2">
        <w:t>.</w:t>
      </w:r>
      <w:proofErr w:type="spellStart"/>
      <w:r>
        <w:rPr>
          <w:lang w:val="en-US"/>
        </w:rPr>
        <w:t>scf</w:t>
      </w:r>
      <w:proofErr w:type="spellEnd"/>
      <w:r w:rsidRPr="00A537C2">
        <w:t xml:space="preserve">. </w:t>
      </w:r>
      <w:r>
        <w:t>Настроечный файл должен иметь следующую структуру:</w:t>
      </w:r>
    </w:p>
    <w:p w:rsidR="00EB03FF" w:rsidRPr="001076E7" w:rsidRDefault="00A537C2" w:rsidP="00EB03FF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r>
        <w:t xml:space="preserve">Строка описывающая формат файла и </w:t>
      </w:r>
      <w:r w:rsidR="001076E7">
        <w:t xml:space="preserve">используемую кодировку: </w:t>
      </w:r>
      <w:r w:rsidR="001076E7">
        <w:br/>
      </w:r>
      <w:r w:rsidR="001076E7" w:rsidRPr="001076E7">
        <w:rPr>
          <w:rStyle w:val="m1"/>
          <w:rFonts w:ascii="Courier New" w:hAnsi="Courier New" w:cs="Courier New"/>
          <w:sz w:val="20"/>
          <w:szCs w:val="20"/>
        </w:rPr>
        <w:t>&lt;?</w:t>
      </w:r>
      <w:proofErr w:type="spellStart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>xml</w:t>
      </w:r>
      <w:proofErr w:type="spellEnd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>version</w:t>
      </w:r>
      <w:proofErr w:type="spellEnd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>encoding</w:t>
      </w:r>
      <w:proofErr w:type="spellEnd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>="UTF-8"</w:t>
      </w:r>
      <w:proofErr w:type="gramStart"/>
      <w:r w:rsidR="001076E7" w:rsidRPr="001076E7">
        <w:rPr>
          <w:rStyle w:val="pi1"/>
          <w:rFonts w:ascii="Courier New" w:hAnsi="Courier New" w:cs="Courier New"/>
          <w:sz w:val="20"/>
          <w:szCs w:val="20"/>
        </w:rPr>
        <w:t xml:space="preserve"> </w:t>
      </w:r>
      <w:r w:rsidR="001076E7" w:rsidRPr="001076E7">
        <w:rPr>
          <w:rStyle w:val="m1"/>
          <w:rFonts w:ascii="Courier New" w:hAnsi="Courier New" w:cs="Courier New"/>
          <w:sz w:val="20"/>
          <w:szCs w:val="20"/>
        </w:rPr>
        <w:t>?</w:t>
      </w:r>
      <w:proofErr w:type="gramEnd"/>
      <w:r w:rsidR="001076E7" w:rsidRPr="001076E7">
        <w:rPr>
          <w:rStyle w:val="m1"/>
          <w:rFonts w:ascii="Courier New" w:hAnsi="Courier New" w:cs="Courier New"/>
          <w:sz w:val="20"/>
          <w:szCs w:val="20"/>
        </w:rPr>
        <w:t>&gt;</w:t>
      </w:r>
      <w:r w:rsidR="00EB03FF" w:rsidRPr="001076E7">
        <w:rPr>
          <w:rFonts w:ascii="Courier New" w:hAnsi="Courier New" w:cs="Courier New"/>
        </w:rPr>
        <w:t>.</w:t>
      </w:r>
    </w:p>
    <w:p w:rsidR="001076E7" w:rsidRPr="001076E7" w:rsidRDefault="001076E7" w:rsidP="001076E7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r>
        <w:t xml:space="preserve">Корневой </w:t>
      </w:r>
      <w:r>
        <w:rPr>
          <w:lang w:val="en-US"/>
        </w:rPr>
        <w:t>XML</w:t>
      </w:r>
      <w:r>
        <w:t xml:space="preserve"> документ с тегом </w:t>
      </w:r>
      <w:r>
        <w:rPr>
          <w:lang w:val="en-US"/>
        </w:rPr>
        <w:t>SCF</w:t>
      </w:r>
      <w:r w:rsidRPr="001076E7">
        <w:t xml:space="preserve"> </w:t>
      </w:r>
      <w:r>
        <w:t xml:space="preserve">и атрибутом </w:t>
      </w:r>
      <w:r>
        <w:rPr>
          <w:lang w:val="en-US"/>
        </w:rPr>
        <w:t>VERSION</w:t>
      </w:r>
      <w:r>
        <w:t>, в котором указывается версия настроечного файла</w:t>
      </w:r>
      <w:r w:rsidR="00F93726">
        <w:t xml:space="preserve">. Строка, описывающая версию настроечного файла не должна превышать 64 символов и должна состоять из символов допустимых в именах файловой системы </w:t>
      </w:r>
      <w:r w:rsidR="00F93726">
        <w:rPr>
          <w:lang w:val="en-US"/>
        </w:rPr>
        <w:t>Windows</w:t>
      </w:r>
      <w:r w:rsidR="00F93726">
        <w:t>.</w:t>
      </w:r>
      <w:r>
        <w:br/>
      </w:r>
      <w:r w:rsidRPr="001076E7">
        <w:rPr>
          <w:rStyle w:val="m1"/>
          <w:rFonts w:ascii="Courier New" w:hAnsi="Courier New" w:cs="Courier New"/>
          <w:sz w:val="20"/>
          <w:szCs w:val="20"/>
        </w:rPr>
        <w:t>&lt;</w:t>
      </w:r>
      <w:r w:rsidRPr="001076E7">
        <w:rPr>
          <w:rStyle w:val="m1"/>
          <w:rFonts w:ascii="Courier New" w:hAnsi="Courier New" w:cs="Courier New"/>
          <w:sz w:val="20"/>
          <w:szCs w:val="20"/>
          <w:lang w:val="en-US"/>
        </w:rPr>
        <w:t>SCF</w:t>
      </w:r>
      <w:r w:rsidRPr="001076E7">
        <w:rPr>
          <w:rStyle w:val="pi1"/>
          <w:rFonts w:ascii="Courier New" w:hAnsi="Courier New" w:cs="Courier New"/>
          <w:sz w:val="20"/>
          <w:szCs w:val="20"/>
        </w:rPr>
        <w:t xml:space="preserve"> VERSION ="строка описывающая версию файла"</w:t>
      </w:r>
      <w:r w:rsidRPr="001076E7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1076E7" w:rsidRDefault="001076E7" w:rsidP="00EB03FF">
      <w:pPr>
        <w:numPr>
          <w:ilvl w:val="1"/>
          <w:numId w:val="3"/>
        </w:numPr>
        <w:spacing w:after="240"/>
      </w:pPr>
      <w:r>
        <w:t xml:space="preserve">Корневой </w:t>
      </w:r>
      <w:r>
        <w:rPr>
          <w:lang w:val="en-US"/>
        </w:rPr>
        <w:t>XML</w:t>
      </w:r>
      <w:r>
        <w:t>-документ должен содержать следующие узлы:</w:t>
      </w:r>
    </w:p>
    <w:p w:rsidR="001076E7" w:rsidRDefault="001076E7" w:rsidP="001076E7">
      <w:pPr>
        <w:numPr>
          <w:ilvl w:val="2"/>
          <w:numId w:val="3"/>
        </w:numPr>
        <w:spacing w:after="240"/>
      </w:pPr>
      <w:r>
        <w:t xml:space="preserve">Узел </w:t>
      </w:r>
      <w:r>
        <w:rPr>
          <w:lang w:val="en-US"/>
        </w:rPr>
        <w:t>ROOTPATH</w:t>
      </w:r>
      <w:r>
        <w:t xml:space="preserve">, содержащий корневой каталог с </w:t>
      </w:r>
      <w:proofErr w:type="gramStart"/>
      <w:r>
        <w:t>развернутой</w:t>
      </w:r>
      <w:proofErr w:type="gramEnd"/>
      <w:r>
        <w:t xml:space="preserve"> КИС «Симфония»:</w:t>
      </w:r>
      <w:r w:rsidR="006F5FB9">
        <w:br/>
      </w:r>
      <w:r w:rsidR="006F5FB9" w:rsidRPr="001076E7">
        <w:rPr>
          <w:rStyle w:val="m1"/>
          <w:rFonts w:ascii="Courier New" w:hAnsi="Courier New" w:cs="Courier New"/>
          <w:sz w:val="20"/>
          <w:szCs w:val="20"/>
        </w:rPr>
        <w:t>&lt;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ROOTPATH</w:t>
      </w:r>
      <w:r w:rsidR="006F5FB9" w:rsidRPr="001076E7">
        <w:rPr>
          <w:rStyle w:val="m1"/>
          <w:rFonts w:ascii="Courier New" w:hAnsi="Courier New" w:cs="Courier New"/>
          <w:sz w:val="20"/>
          <w:szCs w:val="20"/>
        </w:rPr>
        <w:t>&gt;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\\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symsrv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\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symphony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&lt;/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ROOTPATH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EB03FF" w:rsidRDefault="001076E7" w:rsidP="006F5FB9">
      <w:pPr>
        <w:numPr>
          <w:ilvl w:val="2"/>
          <w:numId w:val="3"/>
        </w:numPr>
        <w:spacing w:after="240"/>
      </w:pPr>
      <w:r>
        <w:lastRenderedPageBreak/>
        <w:t xml:space="preserve">Узел </w:t>
      </w:r>
      <w:r>
        <w:rPr>
          <w:lang w:val="en-US"/>
        </w:rPr>
        <w:t>BIT</w:t>
      </w:r>
      <w:r w:rsidRPr="001076E7">
        <w:t xml:space="preserve">, </w:t>
      </w:r>
      <w:r>
        <w:t>содержащий число 32 или 64, означающее разрядность используемой системы</w:t>
      </w:r>
      <w:r w:rsidR="00EB03FF">
        <w:t>.</w:t>
      </w:r>
      <w:r>
        <w:t xml:space="preserve"> Число 32 является значением по умолчанию. Все числа, кроме 64, </w:t>
      </w:r>
      <w:r w:rsidR="006F5FB9">
        <w:t xml:space="preserve">а так же отсутствие какого либо числа, </w:t>
      </w:r>
      <w:r>
        <w:t>интерпретируются как число 32.</w:t>
      </w:r>
      <w:r w:rsidR="006F5FB9" w:rsidRPr="00380DE7">
        <w:br/>
      </w:r>
      <w:r w:rsidR="006F5FB9" w:rsidRPr="001076E7">
        <w:rPr>
          <w:rStyle w:val="m1"/>
          <w:rFonts w:ascii="Courier New" w:hAnsi="Courier New" w:cs="Courier New"/>
          <w:sz w:val="20"/>
          <w:szCs w:val="20"/>
        </w:rPr>
        <w:t>&lt;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BIT</w:t>
      </w:r>
      <w:r w:rsidR="006F5FB9" w:rsidRPr="001076E7">
        <w:rPr>
          <w:rStyle w:val="m1"/>
          <w:rFonts w:ascii="Courier New" w:hAnsi="Courier New" w:cs="Courier New"/>
          <w:sz w:val="20"/>
          <w:szCs w:val="20"/>
        </w:rPr>
        <w:t>&gt;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64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&lt;/</w:t>
      </w:r>
      <w:r w:rsidR="006F5FB9">
        <w:rPr>
          <w:rStyle w:val="m1"/>
          <w:rFonts w:ascii="Courier New" w:hAnsi="Courier New" w:cs="Courier New"/>
          <w:sz w:val="20"/>
          <w:szCs w:val="20"/>
          <w:lang w:val="en-US"/>
        </w:rPr>
        <w:t>BIT</w:t>
      </w:r>
      <w:r w:rsidR="006F5FB9" w:rsidRPr="006F5FB9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6F5FB9" w:rsidRPr="006F5FB9" w:rsidRDefault="006F5FB9" w:rsidP="001076E7">
      <w:pPr>
        <w:numPr>
          <w:ilvl w:val="2"/>
          <w:numId w:val="3"/>
        </w:numPr>
        <w:spacing w:after="240"/>
      </w:pPr>
      <w:r>
        <w:t xml:space="preserve">Узел </w:t>
      </w:r>
      <w:r>
        <w:rPr>
          <w:lang w:val="en-US"/>
        </w:rPr>
        <w:t>DB</w:t>
      </w:r>
      <w:r>
        <w:t>,</w:t>
      </w:r>
      <w:r w:rsidRPr="006F5FB9">
        <w:t xml:space="preserve"> </w:t>
      </w:r>
      <w:r>
        <w:t>содержащий другие узлы, описывающие используемую базу данных:</w:t>
      </w:r>
    </w:p>
    <w:p w:rsidR="006F5FB9" w:rsidRDefault="006F5FB9" w:rsidP="006F5FB9">
      <w:pPr>
        <w:numPr>
          <w:ilvl w:val="3"/>
          <w:numId w:val="3"/>
        </w:numPr>
        <w:spacing w:after="240"/>
      </w:pPr>
      <w:r>
        <w:t xml:space="preserve">Узел </w:t>
      </w:r>
      <w:r>
        <w:rPr>
          <w:lang w:val="en-US"/>
        </w:rPr>
        <w:t>TYPE</w:t>
      </w:r>
      <w:r>
        <w:t>, содержащий строку с типом используемой базы данных</w:t>
      </w:r>
    </w:p>
    <w:p w:rsidR="006F5FB9" w:rsidRDefault="006F5FB9" w:rsidP="006F5FB9">
      <w:pPr>
        <w:numPr>
          <w:ilvl w:val="3"/>
          <w:numId w:val="3"/>
        </w:numPr>
        <w:spacing w:after="240"/>
        <w:ind w:left="2127" w:hanging="1047"/>
      </w:pPr>
      <w:r>
        <w:t xml:space="preserve">Узел </w:t>
      </w:r>
      <w:r>
        <w:rPr>
          <w:lang w:val="en-US"/>
        </w:rPr>
        <w:t>SERVER</w:t>
      </w:r>
      <w:r>
        <w:t xml:space="preserve">, содержащий строку с именем сервера, на котором развернута база данных. Для серверов с </w:t>
      </w:r>
      <w:r>
        <w:rPr>
          <w:lang w:val="en-US"/>
        </w:rPr>
        <w:t>oracle</w:t>
      </w:r>
      <w:r>
        <w:t xml:space="preserve">, данный узел должен содержать имя, заданное в файле </w:t>
      </w:r>
      <w:proofErr w:type="spellStart"/>
      <w:r>
        <w:rPr>
          <w:lang w:val="en-US"/>
        </w:rPr>
        <w:t>tnsnames</w:t>
      </w:r>
      <w:proofErr w:type="spellEnd"/>
      <w:r w:rsidRPr="006F5FB9">
        <w:t>.</w:t>
      </w:r>
      <w:proofErr w:type="spellStart"/>
      <w:r>
        <w:rPr>
          <w:lang w:val="en-US"/>
        </w:rPr>
        <w:t>ora</w:t>
      </w:r>
      <w:proofErr w:type="spellEnd"/>
      <w:r w:rsidRPr="006F5FB9">
        <w:t xml:space="preserve"> </w:t>
      </w:r>
      <w:r>
        <w:t>локального компьютера</w:t>
      </w:r>
    </w:p>
    <w:p w:rsidR="006F5FB9" w:rsidRPr="00380DE7" w:rsidRDefault="006F5FB9" w:rsidP="006F5FB9">
      <w:pPr>
        <w:numPr>
          <w:ilvl w:val="3"/>
          <w:numId w:val="3"/>
        </w:numPr>
        <w:spacing w:after="240"/>
        <w:ind w:left="2127" w:hanging="1047"/>
      </w:pPr>
      <w:r>
        <w:t xml:space="preserve">Узел </w:t>
      </w:r>
      <w:r>
        <w:rPr>
          <w:lang w:val="en-US"/>
        </w:rPr>
        <w:t>DATABASE</w:t>
      </w:r>
      <w:r>
        <w:t xml:space="preserve">, содержит строку с именем развернутой на сервере базы данных. Для сервера </w:t>
      </w:r>
      <w:r>
        <w:rPr>
          <w:lang w:val="en-US"/>
        </w:rPr>
        <w:t xml:space="preserve">oracle </w:t>
      </w:r>
      <w:r>
        <w:t xml:space="preserve">узел </w:t>
      </w:r>
      <w:r>
        <w:rPr>
          <w:lang w:val="en-US"/>
        </w:rPr>
        <w:t>DATABASE</w:t>
      </w:r>
      <w:r>
        <w:t xml:space="preserve"> игнорируется. </w:t>
      </w:r>
    </w:p>
    <w:p w:rsidR="00380DE7" w:rsidRDefault="00380DE7" w:rsidP="00380DE7">
      <w:pPr>
        <w:numPr>
          <w:ilvl w:val="2"/>
          <w:numId w:val="3"/>
        </w:numPr>
        <w:spacing w:after="240"/>
      </w:pPr>
      <w:proofErr w:type="gramStart"/>
      <w:r>
        <w:t xml:space="preserve">Узел </w:t>
      </w:r>
      <w:r w:rsidRPr="00380DE7">
        <w:t>AUTORUNLIST</w:t>
      </w:r>
      <w:r>
        <w:t xml:space="preserve"> содержит список плагинов без расширения </w:t>
      </w:r>
      <w:r w:rsidRPr="00380DE7">
        <w:t>.</w:t>
      </w:r>
      <w:proofErr w:type="spellStart"/>
      <w:r>
        <w:rPr>
          <w:lang w:val="en-US"/>
        </w:rPr>
        <w:t>bpl</w:t>
      </w:r>
      <w:proofErr w:type="spellEnd"/>
      <w:r>
        <w:t xml:space="preserve">, разделенные запятыми. </w:t>
      </w:r>
      <w:proofErr w:type="gramEnd"/>
      <w:r>
        <w:t>Плагины указанные в данном списке, будут запущены при старте системы.</w:t>
      </w:r>
    </w:p>
    <w:p w:rsidR="008713AF" w:rsidRPr="008713AF" w:rsidRDefault="00971023" w:rsidP="0064560B">
      <w:pPr>
        <w:numPr>
          <w:ilvl w:val="0"/>
          <w:numId w:val="3"/>
        </w:numPr>
        <w:spacing w:after="240"/>
      </w:pPr>
      <w:r w:rsidRPr="00971023">
        <w:rPr>
          <w:b/>
        </w:rPr>
        <w:t>Ассоциация с расширение</w:t>
      </w:r>
      <w:bookmarkStart w:id="1" w:name="_GoBack"/>
      <w:bookmarkEnd w:id="1"/>
      <w:r w:rsidRPr="00971023">
        <w:rPr>
          <w:b/>
        </w:rPr>
        <w:t>м .</w:t>
      </w:r>
      <w:proofErr w:type="spellStart"/>
      <w:r w:rsidRPr="00971023">
        <w:rPr>
          <w:b/>
          <w:lang w:val="en-US"/>
        </w:rPr>
        <w:t>scf</w:t>
      </w:r>
      <w:proofErr w:type="spellEnd"/>
      <w:r w:rsidRPr="00971023">
        <w:rPr>
          <w:b/>
        </w:rPr>
        <w:t xml:space="preserve">. </w:t>
      </w:r>
      <w:r w:rsidR="008713AF">
        <w:t>При старте программ</w:t>
      </w:r>
      <w:r w:rsidR="00F93726">
        <w:t>а</w:t>
      </w:r>
      <w:r>
        <w:t xml:space="preserve"> </w:t>
      </w:r>
      <w:proofErr w:type="spellStart"/>
      <w:r>
        <w:rPr>
          <w:lang w:val="en-US"/>
        </w:rPr>
        <w:t>SymphonyNext</w:t>
      </w:r>
      <w:proofErr w:type="spellEnd"/>
      <w:r>
        <w:t xml:space="preserve"> пытается создать ассоциацию с расширением файлов </w:t>
      </w:r>
      <w:r w:rsidRPr="00971023">
        <w:t>.</w:t>
      </w:r>
      <w:proofErr w:type="spellStart"/>
      <w:r>
        <w:rPr>
          <w:lang w:val="en-US"/>
        </w:rPr>
        <w:t>scf</w:t>
      </w:r>
      <w:proofErr w:type="spellEnd"/>
      <w:r>
        <w:t xml:space="preserve">, при </w:t>
      </w:r>
      <w:proofErr w:type="gramStart"/>
      <w:r>
        <w:t>условии</w:t>
      </w:r>
      <w:proofErr w:type="gramEnd"/>
      <w:r>
        <w:t xml:space="preserve"> что данную операцию поддерживает операционная среда, под которой запущено приложение. </w:t>
      </w:r>
    </w:p>
    <w:p w:rsidR="006234D1" w:rsidRDefault="008713AF" w:rsidP="0064560B">
      <w:pPr>
        <w:numPr>
          <w:ilvl w:val="0"/>
          <w:numId w:val="3"/>
        </w:numPr>
        <w:spacing w:after="240"/>
      </w:pPr>
      <w:r w:rsidRPr="008713AF">
        <w:rPr>
          <w:b/>
        </w:rPr>
        <w:t>Анализ параметров командной строки.</w:t>
      </w:r>
      <w:r>
        <w:t xml:space="preserve"> Программа должна проанализировать полученные при старте параметры командной строки и продолжить работу в одном из режимов: </w:t>
      </w:r>
      <w:r w:rsidR="00F93726">
        <w:t>«</w:t>
      </w:r>
      <w:r>
        <w:t>Старт без настроечного файла</w:t>
      </w:r>
      <w:r w:rsidR="00F93726">
        <w:t>»</w:t>
      </w:r>
      <w:r>
        <w:t xml:space="preserve">, </w:t>
      </w:r>
      <w:r w:rsidR="00F93726">
        <w:t>«</w:t>
      </w:r>
      <w:r>
        <w:t>Старт с настроечным файлом</w:t>
      </w:r>
      <w:r w:rsidR="00F93726">
        <w:t>»</w:t>
      </w:r>
      <w:r>
        <w:t xml:space="preserve">, </w:t>
      </w:r>
      <w:r w:rsidR="00F93726">
        <w:t>«</w:t>
      </w:r>
      <w:r>
        <w:t>Редактирование настроечного файла</w:t>
      </w:r>
      <w:r w:rsidR="00F93726">
        <w:t>»</w:t>
      </w:r>
      <w:r>
        <w:t xml:space="preserve"> и </w:t>
      </w:r>
      <w:r w:rsidR="00F93726">
        <w:t>«</w:t>
      </w:r>
      <w:r>
        <w:t>Обновление настроечных файлов</w:t>
      </w:r>
      <w:r w:rsidR="00F93726">
        <w:t>»</w:t>
      </w:r>
      <w:r w:rsidR="006234D1" w:rsidRPr="006234D1">
        <w:t>.</w:t>
      </w:r>
      <w:r w:rsidR="006234D1">
        <w:t xml:space="preserve"> </w:t>
      </w:r>
    </w:p>
    <w:p w:rsidR="004B3C32" w:rsidRDefault="008713AF" w:rsidP="0064560B">
      <w:pPr>
        <w:numPr>
          <w:ilvl w:val="0"/>
          <w:numId w:val="3"/>
        </w:numPr>
        <w:spacing w:after="240"/>
      </w:pPr>
      <w:bookmarkStart w:id="2" w:name="_Ref437976345"/>
      <w:r w:rsidRPr="00971023">
        <w:rPr>
          <w:b/>
        </w:rPr>
        <w:t>Старт без настроечного файла.</w:t>
      </w:r>
      <w:r>
        <w:t xml:space="preserve"> Режим предназначен для первого запуска </w:t>
      </w:r>
      <w:proofErr w:type="spellStart"/>
      <w:r>
        <w:rPr>
          <w:lang w:val="en-US"/>
        </w:rPr>
        <w:t>SymphonyNext</w:t>
      </w:r>
      <w:proofErr w:type="spellEnd"/>
      <w:r w:rsidRPr="008713AF">
        <w:t xml:space="preserve"> </w:t>
      </w:r>
      <w:r>
        <w:t xml:space="preserve">или при потере настроечного файла. </w:t>
      </w:r>
      <w:r w:rsidR="00971023">
        <w:t>Основная задача данного режима: сформировать персональный настроечный файл</w:t>
      </w:r>
      <w:r w:rsidR="00971023" w:rsidRPr="00971023">
        <w:t xml:space="preserve"> </w:t>
      </w:r>
      <w:r w:rsidR="00971023">
        <w:t xml:space="preserve">и перейти в режим </w:t>
      </w:r>
      <w:r w:rsidR="00F93726">
        <w:t>«</w:t>
      </w:r>
      <w:r w:rsidR="00971023">
        <w:t>Старт с настроечным файлом</w:t>
      </w:r>
      <w:r w:rsidR="00F93726">
        <w:t>»</w:t>
      </w:r>
      <w:r w:rsidR="00971023">
        <w:t>. Выполнение программы в данном режиме предусматривает следующие шаги:</w:t>
      </w:r>
      <w:bookmarkEnd w:id="2"/>
    </w:p>
    <w:p w:rsidR="00971023" w:rsidRDefault="00971023" w:rsidP="00971023">
      <w:pPr>
        <w:numPr>
          <w:ilvl w:val="1"/>
          <w:numId w:val="3"/>
        </w:numPr>
        <w:spacing w:after="240"/>
        <w:ind w:left="851" w:hanging="491"/>
      </w:pPr>
      <w:bookmarkStart w:id="3" w:name="_Ref437974409"/>
      <w:r>
        <w:t xml:space="preserve">Поиск в каталоге с запущенной программой </w:t>
      </w:r>
      <w:proofErr w:type="spellStart"/>
      <w:r>
        <w:rPr>
          <w:lang w:val="en-US"/>
        </w:rPr>
        <w:t>SymphonyNext</w:t>
      </w:r>
      <w:proofErr w:type="spellEnd"/>
      <w:r w:rsidRPr="00971023">
        <w:t xml:space="preserve"> </w:t>
      </w:r>
      <w:r>
        <w:t xml:space="preserve">файла </w:t>
      </w:r>
      <w:r>
        <w:rPr>
          <w:lang w:val="en-US"/>
        </w:rPr>
        <w:t>default</w:t>
      </w:r>
      <w:r w:rsidRPr="00971023">
        <w:t>.</w:t>
      </w:r>
      <w:proofErr w:type="spellStart"/>
      <w:r>
        <w:rPr>
          <w:lang w:val="en-US"/>
        </w:rPr>
        <w:t>scf</w:t>
      </w:r>
      <w:proofErr w:type="spellEnd"/>
      <w:r>
        <w:t>,  который будет содержать настройки по умолчанию. Если файл найден, то настройки считываются</w:t>
      </w:r>
      <w:r w:rsidR="007C4D6B">
        <w:t>, п</w:t>
      </w:r>
      <w:r>
        <w:t>осле чего происходят дальнейшие проверки</w:t>
      </w:r>
      <w:bookmarkEnd w:id="3"/>
      <w:r w:rsidR="007C4D6B">
        <w:t>.</w:t>
      </w:r>
    </w:p>
    <w:p w:rsidR="00971023" w:rsidRDefault="00971023" w:rsidP="00971023">
      <w:pPr>
        <w:numPr>
          <w:ilvl w:val="1"/>
          <w:numId w:val="3"/>
        </w:numPr>
        <w:spacing w:after="240"/>
        <w:ind w:left="851" w:hanging="491"/>
      </w:pPr>
      <w:bookmarkStart w:id="4" w:name="_Ref437975755"/>
      <w:r w:rsidRPr="00971023">
        <w:t xml:space="preserve">Определение </w:t>
      </w:r>
      <w:r>
        <w:t xml:space="preserve">корневого каталога. </w:t>
      </w:r>
      <w:r w:rsidR="00B02FFE">
        <w:t xml:space="preserve">Программа последовательно проверяет считанный каталог из файла  </w:t>
      </w:r>
      <w:r w:rsidR="00B02FFE">
        <w:rPr>
          <w:lang w:val="en-US"/>
        </w:rPr>
        <w:t>default</w:t>
      </w:r>
      <w:r w:rsidR="00B02FFE" w:rsidRPr="00B02FFE">
        <w:t>.</w:t>
      </w:r>
      <w:proofErr w:type="spellStart"/>
      <w:r w:rsidR="00B02FFE">
        <w:rPr>
          <w:lang w:val="en-US"/>
        </w:rPr>
        <w:t>scf</w:t>
      </w:r>
      <w:proofErr w:type="spellEnd"/>
      <w:r w:rsidR="00B02FFE" w:rsidRPr="00B02FFE">
        <w:t xml:space="preserve"> (</w:t>
      </w:r>
      <w:r w:rsidR="00B02FFE">
        <w:t xml:space="preserve">см. </w:t>
      </w:r>
      <w:r w:rsidR="00B02FFE">
        <w:rPr>
          <w:lang w:val="en-US"/>
        </w:rPr>
        <w:fldChar w:fldCharType="begin"/>
      </w:r>
      <w:r w:rsidR="00B02FFE" w:rsidRPr="00B02FFE">
        <w:instrText xml:space="preserve"> </w:instrText>
      </w:r>
      <w:r w:rsidR="00B02FFE">
        <w:rPr>
          <w:lang w:val="en-US"/>
        </w:rPr>
        <w:instrText>REF</w:instrText>
      </w:r>
      <w:r w:rsidR="00B02FFE" w:rsidRPr="00B02FFE">
        <w:instrText xml:space="preserve"> _</w:instrText>
      </w:r>
      <w:r w:rsidR="00B02FFE">
        <w:rPr>
          <w:lang w:val="en-US"/>
        </w:rPr>
        <w:instrText>Ref</w:instrText>
      </w:r>
      <w:r w:rsidR="00B02FFE" w:rsidRPr="00B02FFE">
        <w:instrText>437974409 \</w:instrText>
      </w:r>
      <w:r w:rsidR="00B02FFE">
        <w:rPr>
          <w:lang w:val="en-US"/>
        </w:rPr>
        <w:instrText>r</w:instrText>
      </w:r>
      <w:r w:rsidR="00B02FFE" w:rsidRPr="00B02FFE">
        <w:instrText xml:space="preserve"> \</w:instrText>
      </w:r>
      <w:r w:rsidR="00B02FFE">
        <w:rPr>
          <w:lang w:val="en-US"/>
        </w:rPr>
        <w:instrText>h</w:instrText>
      </w:r>
      <w:r w:rsidR="00B02FFE" w:rsidRPr="00B02FFE">
        <w:instrText xml:space="preserve"> </w:instrText>
      </w:r>
      <w:r w:rsidR="00B02FFE">
        <w:rPr>
          <w:lang w:val="en-US"/>
        </w:rPr>
      </w:r>
      <w:r w:rsidR="00B02FFE">
        <w:rPr>
          <w:lang w:val="en-US"/>
        </w:rPr>
        <w:fldChar w:fldCharType="separate"/>
      </w:r>
      <w:r w:rsidR="00865AB7" w:rsidRPr="00865AB7">
        <w:t>5.1</w:t>
      </w:r>
      <w:r w:rsidR="00B02FFE">
        <w:rPr>
          <w:lang w:val="en-US"/>
        </w:rPr>
        <w:fldChar w:fldCharType="end"/>
      </w:r>
      <w:r w:rsidR="00B02FFE" w:rsidRPr="00B02FFE">
        <w:t>)</w:t>
      </w:r>
      <w:r w:rsidR="00B02FFE">
        <w:t xml:space="preserve"> и каталог из которого запущена программа </w:t>
      </w:r>
      <w:proofErr w:type="spellStart"/>
      <w:r w:rsidR="00B02FFE">
        <w:rPr>
          <w:lang w:val="en-US"/>
        </w:rPr>
        <w:t>SymphonyNext</w:t>
      </w:r>
      <w:proofErr w:type="spellEnd"/>
      <w:r w:rsidR="00B02FFE">
        <w:t xml:space="preserve"> на соответствие требованиям к структуре корневого каталога системы. Если эт</w:t>
      </w:r>
      <w:r w:rsidR="004121FE">
        <w:t>и</w:t>
      </w:r>
      <w:r w:rsidR="00B02FFE">
        <w:t xml:space="preserve"> каталог</w:t>
      </w:r>
      <w:r w:rsidR="004121FE">
        <w:t>и</w:t>
      </w:r>
      <w:r w:rsidR="00B02FFE">
        <w:t xml:space="preserve"> не удовлетворяет требованиям, то корневой каталог запрашивается у пользователя</w:t>
      </w:r>
      <w:r w:rsidR="004121FE">
        <w:t>.</w:t>
      </w:r>
      <w:r w:rsidR="00B02FFE">
        <w:t xml:space="preserve"> Если корневой каталог определить не удалось, то программа прекращает свою работу. Каталог удовлетворяет требованиям корневого каталога системы, если в нем присутству</w:t>
      </w:r>
      <w:r w:rsidR="004121FE">
        <w:t>е</w:t>
      </w:r>
      <w:r w:rsidR="00B02FFE">
        <w:t>т папк</w:t>
      </w:r>
      <w:r w:rsidR="004121FE">
        <w:t>а</w:t>
      </w:r>
      <w:r w:rsidR="00B02FFE">
        <w:t xml:space="preserve"> </w:t>
      </w:r>
      <w:r w:rsidR="00B02FFE">
        <w:rPr>
          <w:lang w:val="en-US"/>
        </w:rPr>
        <w:t>bin</w:t>
      </w:r>
      <w:r w:rsidR="00B02FFE">
        <w:t xml:space="preserve"> или </w:t>
      </w:r>
      <w:r w:rsidR="00B02FFE">
        <w:rPr>
          <w:lang w:val="en-US"/>
        </w:rPr>
        <w:t>bin</w:t>
      </w:r>
      <w:r w:rsidR="00B02FFE">
        <w:t>64, в котор</w:t>
      </w:r>
      <w:r w:rsidR="004121FE">
        <w:t>ой</w:t>
      </w:r>
      <w:r w:rsidR="00B02FFE">
        <w:t xml:space="preserve"> наход</w:t>
      </w:r>
      <w:r w:rsidR="004121FE">
        <w:t>и</w:t>
      </w:r>
      <w:r w:rsidR="00B02FFE">
        <w:t xml:space="preserve">тся файл </w:t>
      </w:r>
      <w:proofErr w:type="spellStart"/>
      <w:r w:rsidR="00B02FFE">
        <w:rPr>
          <w:lang w:val="en-US"/>
        </w:rPr>
        <w:t>SymMng</w:t>
      </w:r>
      <w:proofErr w:type="spellEnd"/>
      <w:r w:rsidR="00B02FFE" w:rsidRPr="00B02FFE">
        <w:t>.</w:t>
      </w:r>
      <w:r w:rsidR="00B02FFE">
        <w:rPr>
          <w:lang w:val="en-US"/>
        </w:rPr>
        <w:t>exe</w:t>
      </w:r>
      <w:bookmarkEnd w:id="4"/>
    </w:p>
    <w:p w:rsidR="004121FE" w:rsidRDefault="004121FE" w:rsidP="004121FE">
      <w:pPr>
        <w:numPr>
          <w:ilvl w:val="1"/>
          <w:numId w:val="3"/>
        </w:numPr>
        <w:spacing w:after="240"/>
        <w:ind w:left="851" w:hanging="491"/>
      </w:pPr>
      <w:bookmarkStart w:id="5" w:name="_Ref437975470"/>
      <w:r>
        <w:lastRenderedPageBreak/>
        <w:t xml:space="preserve">Определение разрядности системы. Программа определяет разрядность операционной системы и наличие файла </w:t>
      </w:r>
      <w:proofErr w:type="spellStart"/>
      <w:r>
        <w:rPr>
          <w:lang w:val="en-US"/>
        </w:rPr>
        <w:t>SymMng</w:t>
      </w:r>
      <w:proofErr w:type="spellEnd"/>
      <w:r w:rsidRPr="004121FE">
        <w:t>.</w:t>
      </w:r>
      <w:r>
        <w:rPr>
          <w:lang w:val="en-US"/>
        </w:rPr>
        <w:t>exe</w:t>
      </w:r>
      <w:r w:rsidRPr="004121FE">
        <w:t xml:space="preserve"> </w:t>
      </w:r>
      <w:r>
        <w:t>в папке</w:t>
      </w:r>
      <w:r w:rsidRPr="004121FE">
        <w:t xml:space="preserve"> </w:t>
      </w:r>
      <w:r>
        <w:rPr>
          <w:lang w:val="en-US"/>
        </w:rPr>
        <w:t>bin</w:t>
      </w:r>
      <w:r w:rsidRPr="004121FE">
        <w:t>64</w:t>
      </w:r>
      <w:r>
        <w:t>,</w:t>
      </w:r>
      <w:r w:rsidRPr="004121FE">
        <w:t xml:space="preserve"> </w:t>
      </w:r>
      <w:r>
        <w:t xml:space="preserve">для 64-х битных систем, и в папке </w:t>
      </w:r>
      <w:r>
        <w:rPr>
          <w:lang w:val="en-US"/>
        </w:rPr>
        <w:t>bin</w:t>
      </w:r>
      <w:r>
        <w:t xml:space="preserve">, для 32-х битных систем. Разрядность выбирается исходя из возможностей выполнения нужной версии программы </w:t>
      </w:r>
      <w:proofErr w:type="spellStart"/>
      <w:r>
        <w:rPr>
          <w:lang w:val="en-US"/>
        </w:rPr>
        <w:t>SymMng</w:t>
      </w:r>
      <w:proofErr w:type="spellEnd"/>
      <w:r w:rsidRPr="004121FE">
        <w:t>.</w:t>
      </w:r>
      <w:r>
        <w:rPr>
          <w:lang w:val="en-US"/>
        </w:rPr>
        <w:t>exe</w:t>
      </w:r>
      <w:r w:rsidRPr="004121FE">
        <w:t xml:space="preserve"> </w:t>
      </w:r>
      <w:r>
        <w:t xml:space="preserve">с учетом указанной в файле </w:t>
      </w:r>
      <w:r>
        <w:rPr>
          <w:lang w:val="en-US"/>
        </w:rPr>
        <w:t>default</w:t>
      </w:r>
      <w:r w:rsidRPr="00B02FFE">
        <w:t>.</w:t>
      </w:r>
      <w:proofErr w:type="spellStart"/>
      <w:r>
        <w:rPr>
          <w:lang w:val="en-US"/>
        </w:rPr>
        <w:t>scf</w:t>
      </w:r>
      <w:proofErr w:type="spellEnd"/>
      <w:r w:rsidRPr="00B02FFE">
        <w:t xml:space="preserve"> (</w:t>
      </w:r>
      <w:r>
        <w:t xml:space="preserve">см. </w:t>
      </w:r>
      <w:r>
        <w:rPr>
          <w:lang w:val="en-US"/>
        </w:rPr>
        <w:fldChar w:fldCharType="begin"/>
      </w:r>
      <w:r w:rsidRPr="00B02FFE">
        <w:instrText xml:space="preserve"> </w:instrText>
      </w:r>
      <w:r>
        <w:rPr>
          <w:lang w:val="en-US"/>
        </w:rPr>
        <w:instrText>REF</w:instrText>
      </w:r>
      <w:r w:rsidRPr="00B02FFE">
        <w:instrText xml:space="preserve"> _</w:instrText>
      </w:r>
      <w:r>
        <w:rPr>
          <w:lang w:val="en-US"/>
        </w:rPr>
        <w:instrText>Ref</w:instrText>
      </w:r>
      <w:r w:rsidRPr="00B02FFE">
        <w:instrText>437974409 \</w:instrText>
      </w:r>
      <w:r>
        <w:rPr>
          <w:lang w:val="en-US"/>
        </w:rPr>
        <w:instrText>r</w:instrText>
      </w:r>
      <w:r w:rsidRPr="00B02FFE">
        <w:instrText xml:space="preserve"> \</w:instrText>
      </w:r>
      <w:r>
        <w:rPr>
          <w:lang w:val="en-US"/>
        </w:rPr>
        <w:instrText>h</w:instrText>
      </w:r>
      <w:r w:rsidRPr="00B02FF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65AB7">
        <w:rPr>
          <w:lang w:val="en-US"/>
        </w:rPr>
        <w:t>5.1</w:t>
      </w:r>
      <w:r>
        <w:rPr>
          <w:lang w:val="en-US"/>
        </w:rPr>
        <w:fldChar w:fldCharType="end"/>
      </w:r>
      <w:r w:rsidRPr="00B02FFE">
        <w:t>)</w:t>
      </w:r>
      <w:r>
        <w:t xml:space="preserve"> значения разрядности</w:t>
      </w:r>
      <w:proofErr w:type="gramStart"/>
      <w:r>
        <w:t>.</w:t>
      </w:r>
      <w:proofErr w:type="gramEnd"/>
      <w:r>
        <w:t xml:space="preserve"> (</w:t>
      </w:r>
      <w:proofErr w:type="gramStart"/>
      <w:r>
        <w:t>е</w:t>
      </w:r>
      <w:proofErr w:type="gramEnd"/>
      <w:r>
        <w:t>сли разрядность указана).</w:t>
      </w:r>
      <w:bookmarkEnd w:id="5"/>
    </w:p>
    <w:p w:rsidR="008713AF" w:rsidRDefault="004121FE" w:rsidP="004121FE">
      <w:pPr>
        <w:numPr>
          <w:ilvl w:val="1"/>
          <w:numId w:val="3"/>
        </w:numPr>
        <w:spacing w:after="240"/>
        <w:ind w:left="851" w:hanging="491"/>
      </w:pPr>
      <w:bookmarkStart w:id="6" w:name="_Ref437975767"/>
      <w:r>
        <w:t xml:space="preserve">Определение типа базы данных. Программа в соответствии с выбранной разрядностью (см. </w:t>
      </w:r>
      <w:r w:rsidR="007C4D6B">
        <w:fldChar w:fldCharType="begin"/>
      </w:r>
      <w:r w:rsidR="007C4D6B">
        <w:instrText xml:space="preserve"> REF _Ref437975470 \r \h </w:instrText>
      </w:r>
      <w:r w:rsidR="007C4D6B">
        <w:fldChar w:fldCharType="separate"/>
      </w:r>
      <w:r w:rsidR="00865AB7">
        <w:t>5.3</w:t>
      </w:r>
      <w:r w:rsidR="007C4D6B">
        <w:fldChar w:fldCharType="end"/>
      </w:r>
      <w:r>
        <w:t xml:space="preserve">) ищет в папке </w:t>
      </w:r>
      <w:r>
        <w:rPr>
          <w:lang w:val="en-US"/>
        </w:rPr>
        <w:t>bin</w:t>
      </w:r>
      <w:r>
        <w:t xml:space="preserve"> или </w:t>
      </w:r>
      <w:r>
        <w:rPr>
          <w:lang w:val="en-US"/>
        </w:rPr>
        <w:t>bin</w:t>
      </w:r>
      <w:r w:rsidRPr="004121FE">
        <w:t xml:space="preserve">64 </w:t>
      </w:r>
      <w:r>
        <w:t xml:space="preserve">файлы </w:t>
      </w:r>
      <w:proofErr w:type="spellStart"/>
      <w:r>
        <w:rPr>
          <w:lang w:val="en-US"/>
        </w:rPr>
        <w:t>SymDB</w:t>
      </w:r>
      <w:proofErr w:type="spellEnd"/>
      <w:r w:rsidRPr="004121FE">
        <w:t>*.</w:t>
      </w:r>
      <w:proofErr w:type="spellStart"/>
      <w:r>
        <w:rPr>
          <w:lang w:val="en-US"/>
        </w:rPr>
        <w:t>bpl</w:t>
      </w:r>
      <w:proofErr w:type="spellEnd"/>
      <w:r w:rsidRPr="004121FE">
        <w:t xml:space="preserve"> </w:t>
      </w:r>
      <w:r>
        <w:t xml:space="preserve">и </w:t>
      </w:r>
      <w:proofErr w:type="spellStart"/>
      <w:r>
        <w:rPr>
          <w:lang w:val="en-US"/>
        </w:rPr>
        <w:t>SymTask</w:t>
      </w:r>
      <w:proofErr w:type="spellEnd"/>
      <w:r w:rsidRPr="004121FE">
        <w:t>*.</w:t>
      </w:r>
      <w:proofErr w:type="spellStart"/>
      <w:r>
        <w:rPr>
          <w:lang w:val="en-US"/>
        </w:rPr>
        <w:t>bpl</w:t>
      </w:r>
      <w:proofErr w:type="spellEnd"/>
      <w:r w:rsidR="007C4D6B" w:rsidRPr="007C4D6B">
        <w:t xml:space="preserve">. </w:t>
      </w:r>
      <w:r w:rsidR="007C4D6B">
        <w:t xml:space="preserve">По найденным файлам </w:t>
      </w:r>
      <w:proofErr w:type="spellStart"/>
      <w:r w:rsidR="007C4D6B">
        <w:rPr>
          <w:lang w:val="en-US"/>
        </w:rPr>
        <w:t>SymDB</w:t>
      </w:r>
      <w:proofErr w:type="spellEnd"/>
      <w:r w:rsidR="007C4D6B" w:rsidRPr="004121FE">
        <w:t>*.</w:t>
      </w:r>
      <w:proofErr w:type="spellStart"/>
      <w:r w:rsidR="007C4D6B">
        <w:rPr>
          <w:lang w:val="en-US"/>
        </w:rPr>
        <w:t>bpl</w:t>
      </w:r>
      <w:proofErr w:type="spellEnd"/>
      <w:r w:rsidR="007C4D6B" w:rsidRPr="004121FE">
        <w:t xml:space="preserve"> </w:t>
      </w:r>
      <w:r w:rsidR="007C4D6B">
        <w:t xml:space="preserve">определяются возможные типы используемых баз данных. Предпочтение отдается типу базы данных, для которой так же имеется файл </w:t>
      </w:r>
      <w:proofErr w:type="spellStart"/>
      <w:r w:rsidR="007C4D6B">
        <w:rPr>
          <w:lang w:val="en-US"/>
        </w:rPr>
        <w:t>SymTask</w:t>
      </w:r>
      <w:proofErr w:type="spellEnd"/>
      <w:r w:rsidR="007C4D6B" w:rsidRPr="004121FE">
        <w:t>*.</w:t>
      </w:r>
      <w:proofErr w:type="spellStart"/>
      <w:r w:rsidR="007C4D6B">
        <w:rPr>
          <w:lang w:val="en-US"/>
        </w:rPr>
        <w:t>bpl</w:t>
      </w:r>
      <w:proofErr w:type="spellEnd"/>
      <w:r w:rsidR="007C4D6B">
        <w:t xml:space="preserve">. Если таких типов несколько, то выбирается тип, указанный в файле </w:t>
      </w:r>
      <w:r w:rsidR="007C4D6B">
        <w:rPr>
          <w:lang w:val="en-US"/>
        </w:rPr>
        <w:t>default</w:t>
      </w:r>
      <w:r w:rsidR="007C4D6B" w:rsidRPr="00B02FFE">
        <w:t>.</w:t>
      </w:r>
      <w:proofErr w:type="spellStart"/>
      <w:r w:rsidR="007C4D6B">
        <w:rPr>
          <w:lang w:val="en-US"/>
        </w:rPr>
        <w:t>scf</w:t>
      </w:r>
      <w:proofErr w:type="spellEnd"/>
      <w:r w:rsidR="007C4D6B" w:rsidRPr="00B02FFE">
        <w:t xml:space="preserve"> (</w:t>
      </w:r>
      <w:r w:rsidR="007C4D6B">
        <w:t xml:space="preserve">см. </w:t>
      </w:r>
      <w:r w:rsidR="007C4D6B">
        <w:rPr>
          <w:lang w:val="en-US"/>
        </w:rPr>
        <w:fldChar w:fldCharType="begin"/>
      </w:r>
      <w:r w:rsidR="007C4D6B" w:rsidRPr="00B02FFE">
        <w:instrText xml:space="preserve"> </w:instrText>
      </w:r>
      <w:r w:rsidR="007C4D6B">
        <w:rPr>
          <w:lang w:val="en-US"/>
        </w:rPr>
        <w:instrText>REF</w:instrText>
      </w:r>
      <w:r w:rsidR="007C4D6B" w:rsidRPr="00B02FFE">
        <w:instrText xml:space="preserve"> _</w:instrText>
      </w:r>
      <w:r w:rsidR="007C4D6B">
        <w:rPr>
          <w:lang w:val="en-US"/>
        </w:rPr>
        <w:instrText>Ref</w:instrText>
      </w:r>
      <w:r w:rsidR="007C4D6B" w:rsidRPr="00B02FFE">
        <w:instrText>437974409 \</w:instrText>
      </w:r>
      <w:r w:rsidR="007C4D6B">
        <w:rPr>
          <w:lang w:val="en-US"/>
        </w:rPr>
        <w:instrText>r</w:instrText>
      </w:r>
      <w:r w:rsidR="007C4D6B" w:rsidRPr="00B02FFE">
        <w:instrText xml:space="preserve"> \</w:instrText>
      </w:r>
      <w:r w:rsidR="007C4D6B">
        <w:rPr>
          <w:lang w:val="en-US"/>
        </w:rPr>
        <w:instrText>h</w:instrText>
      </w:r>
      <w:r w:rsidR="007C4D6B" w:rsidRPr="00B02FFE">
        <w:instrText xml:space="preserve"> </w:instrText>
      </w:r>
      <w:r w:rsidR="007C4D6B">
        <w:rPr>
          <w:lang w:val="en-US"/>
        </w:rPr>
      </w:r>
      <w:r w:rsidR="007C4D6B">
        <w:rPr>
          <w:lang w:val="en-US"/>
        </w:rPr>
        <w:fldChar w:fldCharType="separate"/>
      </w:r>
      <w:r w:rsidR="00865AB7" w:rsidRPr="00865AB7">
        <w:t>5.1</w:t>
      </w:r>
      <w:r w:rsidR="007C4D6B">
        <w:rPr>
          <w:lang w:val="en-US"/>
        </w:rPr>
        <w:fldChar w:fldCharType="end"/>
      </w:r>
      <w:r w:rsidR="007C4D6B" w:rsidRPr="00B02FFE">
        <w:t>)</w:t>
      </w:r>
      <w:r w:rsidR="007C4D6B">
        <w:t>, а если его там нет, то любой из обнаруженных типов.</w:t>
      </w:r>
      <w:bookmarkEnd w:id="6"/>
    </w:p>
    <w:p w:rsidR="007C4D6B" w:rsidRDefault="007C4D6B" w:rsidP="004121FE">
      <w:pPr>
        <w:numPr>
          <w:ilvl w:val="1"/>
          <w:numId w:val="3"/>
        </w:numPr>
        <w:spacing w:after="240"/>
        <w:ind w:left="851" w:hanging="491"/>
      </w:pPr>
      <w:bookmarkStart w:id="7" w:name="_Ref437975883"/>
      <w:r>
        <w:t xml:space="preserve">Полученные в п. </w:t>
      </w:r>
      <w:r>
        <w:fldChar w:fldCharType="begin"/>
      </w:r>
      <w:r>
        <w:instrText xml:space="preserve"> REF _Ref437975755 \r \h </w:instrText>
      </w:r>
      <w:r>
        <w:fldChar w:fldCharType="separate"/>
      </w:r>
      <w:r w:rsidR="00865AB7">
        <w:t>5.2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_Ref437975767 \r \h </w:instrText>
      </w:r>
      <w:r>
        <w:fldChar w:fldCharType="separate"/>
      </w:r>
      <w:r w:rsidR="00865AB7">
        <w:t>5.4</w:t>
      </w:r>
      <w:r>
        <w:fldChar w:fldCharType="end"/>
      </w:r>
      <w:r>
        <w:t xml:space="preserve"> параметры записываются в файл </w:t>
      </w:r>
      <w:proofErr w:type="spellStart"/>
      <w:r>
        <w:rPr>
          <w:lang w:val="en-US"/>
        </w:rPr>
        <w:t>SymphonyNext</w:t>
      </w:r>
      <w:proofErr w:type="spellEnd"/>
      <w:r w:rsidRPr="007C4D6B">
        <w:t>.</w:t>
      </w:r>
      <w:proofErr w:type="spellStart"/>
      <w:r>
        <w:rPr>
          <w:lang w:val="en-US"/>
        </w:rPr>
        <w:t>scf</w:t>
      </w:r>
      <w:proofErr w:type="spellEnd"/>
      <w:r w:rsidRPr="007C4D6B">
        <w:t xml:space="preserve"> </w:t>
      </w:r>
      <w:r>
        <w:t>в персональную папку пользователя, а на рабочем столе создается ярлык на этот файл.</w:t>
      </w:r>
      <w:bookmarkEnd w:id="7"/>
      <w:r w:rsidR="00587FB8">
        <w:t xml:space="preserve"> </w:t>
      </w:r>
    </w:p>
    <w:p w:rsidR="00587FB8" w:rsidRDefault="00587FB8" w:rsidP="004121FE">
      <w:pPr>
        <w:numPr>
          <w:ilvl w:val="1"/>
          <w:numId w:val="3"/>
        </w:numPr>
        <w:spacing w:after="240"/>
        <w:ind w:left="851" w:hanging="491"/>
      </w:pPr>
      <w:r>
        <w:t xml:space="preserve">Программа проверяет наличие обновлений настроечных файлов в корневом каталоге системы и если они обнаружены, то выполняет шаги предусмотренные режимом </w:t>
      </w:r>
      <w:r w:rsidR="00F93726">
        <w:t>«</w:t>
      </w:r>
      <w:r w:rsidR="00CB509D">
        <w:t>Обновление настроечных файлов</w:t>
      </w:r>
      <w:r w:rsidR="00F93726">
        <w:t>»</w:t>
      </w:r>
      <w:r w:rsidR="00CB509D">
        <w:t xml:space="preserve"> (см. </w:t>
      </w:r>
      <w:r w:rsidR="00CB509D">
        <w:fldChar w:fldCharType="begin"/>
      </w:r>
      <w:r w:rsidR="00CB509D">
        <w:instrText xml:space="preserve"> REF _Ref437978493 \r \h </w:instrText>
      </w:r>
      <w:r w:rsidR="00CB509D">
        <w:fldChar w:fldCharType="separate"/>
      </w:r>
      <w:r w:rsidR="00865AB7">
        <w:t>8</w:t>
      </w:r>
      <w:r w:rsidR="00CB509D">
        <w:fldChar w:fldCharType="end"/>
      </w:r>
      <w:r w:rsidR="00CB509D">
        <w:t>)</w:t>
      </w:r>
    </w:p>
    <w:p w:rsidR="007C4D6B" w:rsidRDefault="007C4D6B" w:rsidP="004121FE">
      <w:pPr>
        <w:numPr>
          <w:ilvl w:val="1"/>
          <w:numId w:val="3"/>
        </w:numPr>
        <w:spacing w:after="240"/>
        <w:ind w:left="851" w:hanging="491"/>
      </w:pPr>
      <w:r>
        <w:t xml:space="preserve">Если п. </w:t>
      </w:r>
      <w:r>
        <w:fldChar w:fldCharType="begin"/>
      </w:r>
      <w:r>
        <w:instrText xml:space="preserve"> REF _Ref437975883 \r \h </w:instrText>
      </w:r>
      <w:r>
        <w:fldChar w:fldCharType="separate"/>
      </w:r>
      <w:r w:rsidR="00865AB7">
        <w:t>5.5</w:t>
      </w:r>
      <w:r>
        <w:fldChar w:fldCharType="end"/>
      </w:r>
      <w:r>
        <w:t xml:space="preserve"> выполнен успешно, то программа переходит в режим Старт с настроечным файлом.</w:t>
      </w:r>
    </w:p>
    <w:p w:rsidR="007C4D6B" w:rsidRDefault="007C4D6B" w:rsidP="007C4D6B">
      <w:pPr>
        <w:numPr>
          <w:ilvl w:val="0"/>
          <w:numId w:val="3"/>
        </w:numPr>
        <w:spacing w:after="240"/>
      </w:pPr>
      <w:bookmarkStart w:id="8" w:name="_Ref437982082"/>
      <w:r w:rsidRPr="00587FB8">
        <w:rPr>
          <w:b/>
        </w:rPr>
        <w:t>Старт с настроечным файлом.</w:t>
      </w:r>
      <w:r>
        <w:t xml:space="preserve"> Режим предназначен для определения конфигурации запуска КИС «Симфония» и её запуска на выполнение. Выполнение программы в данном режиме предусматривает следующие шаги:</w:t>
      </w:r>
      <w:bookmarkEnd w:id="8"/>
    </w:p>
    <w:p w:rsidR="007C4D6B" w:rsidRDefault="007B0079" w:rsidP="007C4D6B">
      <w:pPr>
        <w:numPr>
          <w:ilvl w:val="1"/>
          <w:numId w:val="3"/>
        </w:numPr>
        <w:spacing w:after="240"/>
        <w:ind w:left="851" w:hanging="491"/>
      </w:pPr>
      <w:r>
        <w:t>Считывание параметров из полученного в командной строк</w:t>
      </w:r>
      <w:r w:rsidR="006A24D9">
        <w:t>е</w:t>
      </w:r>
      <w:r>
        <w:t xml:space="preserve"> </w:t>
      </w:r>
      <w:r w:rsidR="006A24D9">
        <w:t>настроечного файла. По полученным параметрам осуществляются следующие проверки</w:t>
      </w:r>
      <w:r w:rsidR="00F93726">
        <w:t>:</w:t>
      </w:r>
    </w:p>
    <w:p w:rsidR="006A24D9" w:rsidRDefault="006A24D9" w:rsidP="007C4D6B">
      <w:pPr>
        <w:numPr>
          <w:ilvl w:val="1"/>
          <w:numId w:val="3"/>
        </w:numPr>
        <w:spacing w:after="240"/>
        <w:ind w:left="851" w:hanging="491"/>
      </w:pPr>
      <w:bookmarkStart w:id="9" w:name="_Ref437979168"/>
      <w:r>
        <w:t>По пути к корневому каталогу системы и разрядности</w:t>
      </w:r>
      <w:r w:rsidR="006341AA">
        <w:t>,</w:t>
      </w:r>
      <w:r>
        <w:t xml:space="preserve"> программа определяет наличие файла </w:t>
      </w:r>
      <w:proofErr w:type="spellStart"/>
      <w:r>
        <w:rPr>
          <w:lang w:val="en-US"/>
        </w:rPr>
        <w:t>SymMng</w:t>
      </w:r>
      <w:proofErr w:type="spellEnd"/>
      <w:r w:rsidRPr="006A24D9">
        <w:t>.</w:t>
      </w:r>
      <w:r>
        <w:rPr>
          <w:lang w:val="en-US"/>
        </w:rPr>
        <w:t>exe</w:t>
      </w:r>
      <w:r w:rsidRPr="006A24D9">
        <w:t xml:space="preserve">. </w:t>
      </w:r>
      <w:r>
        <w:t xml:space="preserve">Если в настроечном файле указана 64-х битная разрядность и файл в папке </w:t>
      </w:r>
      <w:r>
        <w:rPr>
          <w:lang w:val="en-US"/>
        </w:rPr>
        <w:t>bin</w:t>
      </w:r>
      <w:r>
        <w:t xml:space="preserve">64 не найден, то программа автоматически понижает разрядность до 32-х бит и повторяет проверку. Если файл </w:t>
      </w:r>
      <w:proofErr w:type="spellStart"/>
      <w:r>
        <w:rPr>
          <w:lang w:val="en-US"/>
        </w:rPr>
        <w:t>SymMng</w:t>
      </w:r>
      <w:proofErr w:type="spellEnd"/>
      <w:r w:rsidRPr="006A24D9">
        <w:t>.</w:t>
      </w:r>
      <w:r>
        <w:rPr>
          <w:lang w:val="en-US"/>
        </w:rPr>
        <w:t>exe</w:t>
      </w:r>
      <w:r w:rsidRPr="006A24D9">
        <w:t xml:space="preserve">  </w:t>
      </w:r>
      <w:r>
        <w:t xml:space="preserve">после всех проверок не найден, то программа переходит в режим Старт без настроечного файла (п. </w:t>
      </w:r>
      <w:r>
        <w:fldChar w:fldCharType="begin"/>
      </w:r>
      <w:r>
        <w:instrText xml:space="preserve"> REF _Ref437976345 \r \h </w:instrText>
      </w:r>
      <w:r>
        <w:fldChar w:fldCharType="separate"/>
      </w:r>
      <w:r w:rsidR="00865AB7">
        <w:t>5</w:t>
      </w:r>
      <w:r>
        <w:fldChar w:fldCharType="end"/>
      </w:r>
      <w:r>
        <w:t>)</w:t>
      </w:r>
      <w:r w:rsidR="006341AA">
        <w:t xml:space="preserve"> с выдачей сообщения пользователю о возникшей проблеме.</w:t>
      </w:r>
      <w:bookmarkEnd w:id="9"/>
    </w:p>
    <w:p w:rsidR="006341AA" w:rsidRDefault="006341AA" w:rsidP="007C4D6B">
      <w:pPr>
        <w:numPr>
          <w:ilvl w:val="1"/>
          <w:numId w:val="3"/>
        </w:numPr>
        <w:spacing w:after="240"/>
        <w:ind w:left="851" w:hanging="491"/>
      </w:pPr>
      <w:bookmarkStart w:id="10" w:name="_Ref437979176"/>
      <w:r>
        <w:t xml:space="preserve">По пути к корневому каталогу системы и полученной на предыдущем этапе разрядности системы, программа ищет файл </w:t>
      </w:r>
      <w:proofErr w:type="spellStart"/>
      <w:r>
        <w:rPr>
          <w:lang w:val="en-US"/>
        </w:rPr>
        <w:t>SymDB</w:t>
      </w:r>
      <w:proofErr w:type="spellEnd"/>
      <w:r w:rsidRPr="006341AA">
        <w:t>*.</w:t>
      </w:r>
      <w:proofErr w:type="spellStart"/>
      <w:r>
        <w:rPr>
          <w:lang w:val="en-US"/>
        </w:rPr>
        <w:t>bpl</w:t>
      </w:r>
      <w:proofErr w:type="spellEnd"/>
      <w:r>
        <w:t xml:space="preserve">. Если файл не найден, то программа переходит в режим Старт без настроечного файла (п. </w:t>
      </w:r>
      <w:r>
        <w:fldChar w:fldCharType="begin"/>
      </w:r>
      <w:r>
        <w:instrText xml:space="preserve"> REF _Ref437976345 \r \h </w:instrText>
      </w:r>
      <w:r>
        <w:fldChar w:fldCharType="separate"/>
      </w:r>
      <w:r w:rsidR="00865AB7">
        <w:t>5</w:t>
      </w:r>
      <w:r>
        <w:fldChar w:fldCharType="end"/>
      </w:r>
      <w:r>
        <w:t>) с выдачей сообщения пользователю о возникшей проблеме</w:t>
      </w:r>
      <w:r>
        <w:rPr>
          <w:lang w:val="en-US"/>
        </w:rPr>
        <w:t>.</w:t>
      </w:r>
      <w:bookmarkEnd w:id="10"/>
    </w:p>
    <w:p w:rsidR="000143F2" w:rsidRPr="006341AA" w:rsidRDefault="000143F2" w:rsidP="007C4D6B">
      <w:pPr>
        <w:numPr>
          <w:ilvl w:val="1"/>
          <w:numId w:val="3"/>
        </w:numPr>
        <w:spacing w:after="240"/>
        <w:ind w:left="851" w:hanging="491"/>
      </w:pPr>
      <w:r>
        <w:t xml:space="preserve">Если настроечные данные прошли проверки, то программа проверяет наличие обновлений настроечных файлов в корневом каталоге системы и если они </w:t>
      </w:r>
      <w:r>
        <w:lastRenderedPageBreak/>
        <w:t xml:space="preserve">обнаружены, то выполняет шаги предусмотренные режимом «Обновление настроечных файлов» (см. </w:t>
      </w:r>
      <w:r>
        <w:fldChar w:fldCharType="begin"/>
      </w:r>
      <w:r>
        <w:instrText xml:space="preserve"> REF _Ref437978493 \r \h </w:instrText>
      </w:r>
      <w:r>
        <w:fldChar w:fldCharType="separate"/>
      </w:r>
      <w:r w:rsidR="00865AB7">
        <w:t>8</w:t>
      </w:r>
      <w:r>
        <w:fldChar w:fldCharType="end"/>
      </w:r>
      <w:r>
        <w:t>)</w:t>
      </w:r>
    </w:p>
    <w:p w:rsidR="008713AF" w:rsidRDefault="000143F2" w:rsidP="008713AF">
      <w:pPr>
        <w:numPr>
          <w:ilvl w:val="1"/>
          <w:numId w:val="3"/>
        </w:numPr>
        <w:spacing w:after="240"/>
        <w:ind w:left="851" w:hanging="491"/>
      </w:pPr>
      <w:r>
        <w:t>П</w:t>
      </w:r>
      <w:r w:rsidR="00870C46">
        <w:t xml:space="preserve">рограмма запускает найденный файл </w:t>
      </w:r>
      <w:proofErr w:type="spellStart"/>
      <w:r w:rsidR="00870C46">
        <w:rPr>
          <w:lang w:val="en-US"/>
        </w:rPr>
        <w:t>SymMng</w:t>
      </w:r>
      <w:proofErr w:type="spellEnd"/>
      <w:r w:rsidR="00870C46" w:rsidRPr="00870C46">
        <w:t>.</w:t>
      </w:r>
      <w:r w:rsidR="00870C46">
        <w:rPr>
          <w:lang w:val="en-US"/>
        </w:rPr>
        <w:t>exe</w:t>
      </w:r>
      <w:r w:rsidR="00870C46">
        <w:t xml:space="preserve"> и прекращает свою работу. В командной строке </w:t>
      </w:r>
      <w:proofErr w:type="spellStart"/>
      <w:r w:rsidR="00870C46">
        <w:rPr>
          <w:lang w:val="en-US"/>
        </w:rPr>
        <w:t>SymMng</w:t>
      </w:r>
      <w:proofErr w:type="spellEnd"/>
      <w:r w:rsidR="00870C46" w:rsidRPr="00870C46">
        <w:t>.</w:t>
      </w:r>
      <w:r w:rsidR="00870C46">
        <w:rPr>
          <w:lang w:val="en-US"/>
        </w:rPr>
        <w:t>exe</w:t>
      </w:r>
      <w:r w:rsidR="00870C46">
        <w:t xml:space="preserve"> передается имя используемого настроечного файла.</w:t>
      </w:r>
    </w:p>
    <w:p w:rsidR="008713AF" w:rsidRPr="00B20C10" w:rsidRDefault="002A313E" w:rsidP="0016701F">
      <w:pPr>
        <w:numPr>
          <w:ilvl w:val="0"/>
          <w:numId w:val="3"/>
        </w:numPr>
        <w:spacing w:after="240"/>
      </w:pPr>
      <w:r w:rsidRPr="00B20C10">
        <w:rPr>
          <w:b/>
        </w:rPr>
        <w:t>Редактирование настроечного файла.</w:t>
      </w:r>
      <w:r>
        <w:t xml:space="preserve"> Данный режим предназначен для редактирования настроечного файла пользователем системы. Данный режим запускается, если в командной строке </w:t>
      </w:r>
      <w:proofErr w:type="spellStart"/>
      <w:r>
        <w:rPr>
          <w:lang w:val="en-US"/>
        </w:rPr>
        <w:t>SymphonyNext</w:t>
      </w:r>
      <w:proofErr w:type="spellEnd"/>
      <w:r>
        <w:t xml:space="preserve"> </w:t>
      </w:r>
      <w:r w:rsidR="00771A71">
        <w:t xml:space="preserve">передано имя нового или существующего настроечного файла, а так же </w:t>
      </w:r>
      <w:r>
        <w:t>имеется параметр с одним из следующих значений: «</w:t>
      </w:r>
      <w:r w:rsidRPr="002A313E">
        <w:t>-</w:t>
      </w:r>
      <w:proofErr w:type="spellStart"/>
      <w:r>
        <w:rPr>
          <w:lang w:val="en-US"/>
        </w:rPr>
        <w:t>config</w:t>
      </w:r>
      <w:proofErr w:type="spellEnd"/>
      <w:r>
        <w:t>», «-с», «</w:t>
      </w:r>
      <w:r w:rsidRPr="002A313E">
        <w:t>/</w:t>
      </w:r>
      <w:proofErr w:type="spellStart"/>
      <w:r>
        <w:rPr>
          <w:lang w:val="en-US"/>
        </w:rPr>
        <w:t>config</w:t>
      </w:r>
      <w:proofErr w:type="spellEnd"/>
      <w:r>
        <w:t>», «/</w:t>
      </w:r>
      <w:r>
        <w:rPr>
          <w:lang w:val="en-US"/>
        </w:rPr>
        <w:t>c</w:t>
      </w:r>
      <w:r>
        <w:t>».</w:t>
      </w:r>
      <w:r w:rsidR="00771A71">
        <w:t xml:space="preserve"> </w:t>
      </w:r>
      <w:r w:rsidR="000143F2">
        <w:br/>
      </w:r>
      <w:r w:rsidR="000143F2">
        <w:br/>
      </w:r>
      <w:r w:rsidR="00771A71">
        <w:t>Программа</w:t>
      </w:r>
      <w:r w:rsidR="00771A71" w:rsidRPr="00771A71">
        <w:t xml:space="preserve"> </w:t>
      </w:r>
      <w:proofErr w:type="spellStart"/>
      <w:r w:rsidR="00771A71">
        <w:rPr>
          <w:lang w:val="en-US"/>
        </w:rPr>
        <w:t>SymphonyNext</w:t>
      </w:r>
      <w:proofErr w:type="spellEnd"/>
      <w:r w:rsidR="00771A71">
        <w:t xml:space="preserve"> ищет в каталог</w:t>
      </w:r>
      <w:r w:rsidR="0016701F">
        <w:t>е</w:t>
      </w:r>
      <w:r w:rsidR="00771A71">
        <w:t xml:space="preserve"> </w:t>
      </w:r>
      <w:r w:rsidR="00771A71">
        <w:rPr>
          <w:lang w:val="en-US"/>
        </w:rPr>
        <w:t>bin</w:t>
      </w:r>
      <w:r w:rsidR="00771A71">
        <w:t xml:space="preserve"> файл </w:t>
      </w:r>
      <w:proofErr w:type="spellStart"/>
      <w:r w:rsidR="00771A71">
        <w:rPr>
          <w:lang w:val="en-US"/>
        </w:rPr>
        <w:t>scfmng</w:t>
      </w:r>
      <w:proofErr w:type="spellEnd"/>
      <w:r w:rsidR="00771A71" w:rsidRPr="00771A71">
        <w:t>.</w:t>
      </w:r>
      <w:proofErr w:type="spellStart"/>
      <w:r w:rsidR="00771A71">
        <w:rPr>
          <w:lang w:val="en-US"/>
        </w:rPr>
        <w:t>bpl</w:t>
      </w:r>
      <w:proofErr w:type="spellEnd"/>
      <w:r w:rsidR="00771A71" w:rsidRPr="00771A71">
        <w:t xml:space="preserve"> </w:t>
      </w:r>
      <w:r w:rsidR="00771A71">
        <w:t xml:space="preserve">и если он найден, то </w:t>
      </w:r>
      <w:r w:rsidR="0016701F">
        <w:t xml:space="preserve">данный </w:t>
      </w:r>
      <w:r w:rsidR="00771A71">
        <w:t>пакет загружается</w:t>
      </w:r>
      <w:r w:rsidR="0016701F">
        <w:t xml:space="preserve">. </w:t>
      </w:r>
      <w:proofErr w:type="gramStart"/>
      <w:r w:rsidR="0016701F">
        <w:t>В загруженном пакете</w:t>
      </w:r>
      <w:r w:rsidR="00771A71">
        <w:t xml:space="preserve"> ищется экспортируемая функция </w:t>
      </w:r>
      <w:proofErr w:type="spellStart"/>
      <w:r w:rsidR="00771A71">
        <w:rPr>
          <w:lang w:val="en-US"/>
        </w:rPr>
        <w:t>ConfigSymphony</w:t>
      </w:r>
      <w:proofErr w:type="spellEnd"/>
      <w:r w:rsidR="00771A71">
        <w:t>:</w:t>
      </w:r>
      <w:r w:rsidR="0016701F">
        <w:br/>
      </w:r>
      <w:r w:rsidR="00771A71" w:rsidRPr="00771A71">
        <w:br/>
      </w:r>
      <w:r w:rsidR="00771A71" w:rsidRPr="0016701F">
        <w:rPr>
          <w:rFonts w:ascii="Courier New" w:hAnsi="Courier New" w:cs="Courier New"/>
          <w:b/>
          <w:lang w:val="en-US"/>
        </w:rPr>
        <w:t>function</w:t>
      </w:r>
      <w:r w:rsidR="00771A71" w:rsidRPr="0016701F">
        <w:rPr>
          <w:rFonts w:ascii="Courier New" w:hAnsi="Courier New" w:cs="Courier New"/>
        </w:rPr>
        <w:t xml:space="preserve"> </w:t>
      </w:r>
      <w:proofErr w:type="spellStart"/>
      <w:r w:rsidR="00771A71" w:rsidRPr="0016701F">
        <w:rPr>
          <w:rFonts w:ascii="Courier New" w:hAnsi="Courier New" w:cs="Courier New"/>
          <w:lang w:val="en-US"/>
        </w:rPr>
        <w:t>ConfigSymphony</w:t>
      </w:r>
      <w:proofErr w:type="spellEnd"/>
      <w:r w:rsidR="00771A71" w:rsidRPr="0016701F">
        <w:rPr>
          <w:rFonts w:ascii="Courier New" w:hAnsi="Courier New" w:cs="Courier New"/>
        </w:rPr>
        <w:t>(</w:t>
      </w:r>
      <w:proofErr w:type="spellStart"/>
      <w:r w:rsidR="00771A71" w:rsidRPr="0016701F">
        <w:rPr>
          <w:rFonts w:ascii="Courier New" w:hAnsi="Courier New" w:cs="Courier New"/>
          <w:b/>
          <w:lang w:val="en-US"/>
        </w:rPr>
        <w:t>var</w:t>
      </w:r>
      <w:proofErr w:type="spellEnd"/>
      <w:r w:rsidR="00771A71" w:rsidRPr="0016701F">
        <w:rPr>
          <w:rFonts w:ascii="Courier New" w:hAnsi="Courier New" w:cs="Courier New"/>
        </w:rPr>
        <w:t xml:space="preserve"> </w:t>
      </w:r>
      <w:proofErr w:type="spellStart"/>
      <w:r w:rsidR="00771A71" w:rsidRPr="0016701F">
        <w:rPr>
          <w:rFonts w:ascii="Courier New" w:hAnsi="Courier New" w:cs="Courier New"/>
          <w:lang w:val="en-US"/>
        </w:rPr>
        <w:t>ConfigData</w:t>
      </w:r>
      <w:proofErr w:type="spellEnd"/>
      <w:r w:rsidR="00771A71" w:rsidRPr="0016701F">
        <w:rPr>
          <w:rFonts w:ascii="Courier New" w:hAnsi="Courier New" w:cs="Courier New"/>
        </w:rPr>
        <w:t>:</w:t>
      </w:r>
      <w:proofErr w:type="gramEnd"/>
      <w:r w:rsidR="00771A71" w:rsidRPr="0016701F">
        <w:rPr>
          <w:rFonts w:ascii="Courier New" w:hAnsi="Courier New" w:cs="Courier New"/>
        </w:rPr>
        <w:t xml:space="preserve"> </w:t>
      </w:r>
      <w:r w:rsidR="00771A71" w:rsidRPr="0016701F">
        <w:rPr>
          <w:rFonts w:ascii="Courier New" w:hAnsi="Courier New" w:cs="Courier New"/>
          <w:b/>
          <w:lang w:val="en-US"/>
        </w:rPr>
        <w:t>String</w:t>
      </w:r>
      <w:r w:rsidR="00771A71" w:rsidRPr="0016701F">
        <w:rPr>
          <w:rFonts w:ascii="Courier New" w:hAnsi="Courier New" w:cs="Courier New"/>
        </w:rPr>
        <w:t>)</w:t>
      </w:r>
      <w:proofErr w:type="gramStart"/>
      <w:r w:rsidR="00771A71" w:rsidRPr="0016701F">
        <w:rPr>
          <w:rFonts w:ascii="Courier New" w:hAnsi="Courier New" w:cs="Courier New"/>
        </w:rPr>
        <w:t xml:space="preserve">: </w:t>
      </w:r>
      <w:r w:rsidR="00771A71" w:rsidRPr="0016701F">
        <w:rPr>
          <w:rFonts w:ascii="Courier New" w:hAnsi="Courier New" w:cs="Courier New"/>
          <w:lang w:val="en-US"/>
        </w:rPr>
        <w:t>Boolean</w:t>
      </w:r>
      <w:r w:rsidR="0016701F">
        <w:rPr>
          <w:rFonts w:ascii="Courier New" w:hAnsi="Courier New" w:cs="Courier New"/>
        </w:rPr>
        <w:t xml:space="preserve"> </w:t>
      </w:r>
      <w:r w:rsidR="0016701F" w:rsidRPr="0016701F">
        <w:rPr>
          <w:rFonts w:ascii="Courier New" w:hAnsi="Courier New" w:cs="Courier New"/>
        </w:rPr>
        <w:t>;</w:t>
      </w:r>
      <w:proofErr w:type="gramEnd"/>
      <w:r w:rsidR="00771A71" w:rsidRPr="0016701F">
        <w:rPr>
          <w:rFonts w:ascii="Courier New" w:hAnsi="Courier New" w:cs="Courier New"/>
        </w:rPr>
        <w:br/>
      </w:r>
      <w:r w:rsidR="0016701F">
        <w:br/>
      </w:r>
      <w:r w:rsidR="00771A71">
        <w:t xml:space="preserve">Параметр </w:t>
      </w:r>
      <w:proofErr w:type="spellStart"/>
      <w:r w:rsidR="00771A71">
        <w:rPr>
          <w:lang w:val="en-US"/>
        </w:rPr>
        <w:t>ConfigData</w:t>
      </w:r>
      <w:proofErr w:type="spellEnd"/>
      <w:r w:rsidR="00771A71">
        <w:t xml:space="preserve"> содержит </w:t>
      </w:r>
      <w:r w:rsidR="00771A71">
        <w:rPr>
          <w:lang w:val="en-US"/>
        </w:rPr>
        <w:t>XML</w:t>
      </w:r>
      <w:r w:rsidR="00771A71">
        <w:t xml:space="preserve">-данные настроечного файла. </w:t>
      </w:r>
      <w:r w:rsidR="0016701F">
        <w:t xml:space="preserve">Функция возвращает </w:t>
      </w:r>
      <w:r w:rsidR="0016701F">
        <w:rPr>
          <w:lang w:val="en-US"/>
        </w:rPr>
        <w:t>True</w:t>
      </w:r>
      <w:r w:rsidR="0016701F">
        <w:t xml:space="preserve">, если пользователь отредактировал данные и нажал в диалоговом окне кнопку </w:t>
      </w:r>
      <w:r w:rsidR="0016701F">
        <w:rPr>
          <w:lang w:val="en-US"/>
        </w:rPr>
        <w:t>Ok</w:t>
      </w:r>
      <w:r w:rsidR="0016701F">
        <w:t xml:space="preserve">. В данном случае программа </w:t>
      </w:r>
      <w:proofErr w:type="spellStart"/>
      <w:r w:rsidR="0016701F">
        <w:rPr>
          <w:lang w:val="en-US"/>
        </w:rPr>
        <w:t>SymphonyNext</w:t>
      </w:r>
      <w:proofErr w:type="spellEnd"/>
      <w:r w:rsidR="0016701F">
        <w:t xml:space="preserve"> сохраняет полученные через параметр </w:t>
      </w:r>
      <w:proofErr w:type="spellStart"/>
      <w:r w:rsidR="0016701F">
        <w:rPr>
          <w:lang w:val="en-US"/>
        </w:rPr>
        <w:t>ConfigData</w:t>
      </w:r>
      <w:proofErr w:type="spellEnd"/>
      <w:r w:rsidR="0016701F">
        <w:t xml:space="preserve"> настроечные данные в файл. </w:t>
      </w:r>
      <w:r w:rsidR="000143F2">
        <w:br/>
      </w:r>
      <w:r w:rsidR="000143F2">
        <w:br/>
        <w:t>Если в командной строке обнаружен параметр с одним из значений: «-</w:t>
      </w:r>
      <w:r w:rsidR="000143F2">
        <w:rPr>
          <w:lang w:val="en-US"/>
        </w:rPr>
        <w:t>update</w:t>
      </w:r>
      <w:r w:rsidR="000143F2">
        <w:t>», «</w:t>
      </w:r>
      <w:r w:rsidR="000143F2" w:rsidRPr="000143F2">
        <w:t>-</w:t>
      </w:r>
      <w:r w:rsidR="000143F2">
        <w:rPr>
          <w:lang w:val="en-US"/>
        </w:rPr>
        <w:t>u</w:t>
      </w:r>
      <w:r w:rsidR="000143F2">
        <w:t>»</w:t>
      </w:r>
      <w:r w:rsidR="000143F2" w:rsidRPr="000143F2">
        <w:t xml:space="preserve">, </w:t>
      </w:r>
      <w:r w:rsidR="000143F2">
        <w:t>«</w:t>
      </w:r>
      <w:r w:rsidR="000143F2" w:rsidRPr="000143F2">
        <w:t>/</w:t>
      </w:r>
      <w:r w:rsidR="000143F2">
        <w:rPr>
          <w:lang w:val="en-US"/>
        </w:rPr>
        <w:t>update</w:t>
      </w:r>
      <w:r w:rsidR="000143F2">
        <w:t>», «/</w:t>
      </w:r>
      <w:r w:rsidR="000143F2">
        <w:rPr>
          <w:lang w:val="en-US"/>
        </w:rPr>
        <w:t>u</w:t>
      </w:r>
      <w:r w:rsidR="000143F2">
        <w:t xml:space="preserve">», то программа сохраняет файл инициализирующий обновление локальных настроечных файлов у всех пользователей (см. п. </w:t>
      </w:r>
      <w:r w:rsidR="000143F2">
        <w:fldChar w:fldCharType="begin"/>
      </w:r>
      <w:r w:rsidR="000143F2">
        <w:instrText xml:space="preserve"> REF _Ref437984492 \r \h </w:instrText>
      </w:r>
      <w:r w:rsidR="000143F2">
        <w:fldChar w:fldCharType="separate"/>
      </w:r>
      <w:r w:rsidR="00865AB7">
        <w:t>8</w:t>
      </w:r>
      <w:r w:rsidR="000143F2">
        <w:fldChar w:fldCharType="end"/>
      </w:r>
      <w:r w:rsidR="000143F2">
        <w:t>)</w:t>
      </w:r>
      <w:r w:rsidR="00A30F42">
        <w:t>.</w:t>
      </w:r>
      <w:r w:rsidR="000143F2">
        <w:t xml:space="preserve"> </w:t>
      </w:r>
      <w:r w:rsidR="00A30F42">
        <w:t>И</w:t>
      </w:r>
      <w:r w:rsidR="000143F2">
        <w:t xml:space="preserve">справления записываются не в  переданный файл, а в новый настроечный файл в папку </w:t>
      </w:r>
      <w:r w:rsidR="000143F2">
        <w:rPr>
          <w:lang w:val="en-US"/>
        </w:rPr>
        <w:t>update</w:t>
      </w:r>
      <w:r w:rsidR="000143F2" w:rsidRPr="000143F2">
        <w:t>/</w:t>
      </w:r>
      <w:proofErr w:type="spellStart"/>
      <w:r w:rsidR="000143F2">
        <w:rPr>
          <w:lang w:val="en-US"/>
        </w:rPr>
        <w:t>config</w:t>
      </w:r>
      <w:proofErr w:type="spellEnd"/>
      <w:r w:rsidR="000143F2" w:rsidRPr="000143F2">
        <w:t xml:space="preserve"> </w:t>
      </w:r>
      <w:r w:rsidR="000143F2">
        <w:t xml:space="preserve">корневого каталога системы. Имя нового файла должно совпадать с версией старого настроечного файла, причем в новом настроечном файле </w:t>
      </w:r>
      <w:r w:rsidR="000143F2">
        <w:rPr>
          <w:lang w:val="en-US"/>
        </w:rPr>
        <w:t>XML</w:t>
      </w:r>
      <w:r w:rsidR="000143F2">
        <w:t xml:space="preserve">-документ будет иметь атрибут </w:t>
      </w:r>
      <w:r w:rsidR="000143F2">
        <w:rPr>
          <w:lang w:val="en-US"/>
        </w:rPr>
        <w:t>VERSION</w:t>
      </w:r>
      <w:r w:rsidR="000143F2">
        <w:t xml:space="preserve"> с новым значением.</w:t>
      </w:r>
      <w:r w:rsidR="000143F2">
        <w:br/>
      </w:r>
      <w:r w:rsidR="000143F2">
        <w:br/>
      </w:r>
      <w:r w:rsidR="0016701F">
        <w:t xml:space="preserve">После выполнения </w:t>
      </w:r>
      <w:r w:rsidR="000143F2">
        <w:t xml:space="preserve">редактирования настроечного файла </w:t>
      </w:r>
      <w:r w:rsidR="0016701F">
        <w:t xml:space="preserve">программа </w:t>
      </w:r>
      <w:proofErr w:type="spellStart"/>
      <w:r w:rsidR="0016701F">
        <w:rPr>
          <w:lang w:val="en-US"/>
        </w:rPr>
        <w:t>SymphonyNext</w:t>
      </w:r>
      <w:proofErr w:type="spellEnd"/>
      <w:r w:rsidR="0016701F" w:rsidRPr="0016701F">
        <w:t xml:space="preserve"> </w:t>
      </w:r>
      <w:r w:rsidR="0016701F">
        <w:t xml:space="preserve">прекращает свою работу. </w:t>
      </w:r>
    </w:p>
    <w:p w:rsidR="00B20C10" w:rsidRDefault="00B20C10" w:rsidP="0016701F">
      <w:pPr>
        <w:numPr>
          <w:ilvl w:val="0"/>
          <w:numId w:val="3"/>
        </w:numPr>
        <w:spacing w:after="240"/>
      </w:pPr>
      <w:bookmarkStart w:id="11" w:name="_Ref437978493"/>
      <w:bookmarkStart w:id="12" w:name="_Ref437984492"/>
      <w:r w:rsidRPr="00587FB8">
        <w:rPr>
          <w:b/>
        </w:rPr>
        <w:t>Обновление настроечных файлов.</w:t>
      </w:r>
      <w:r w:rsidRPr="00B20C10">
        <w:t xml:space="preserve"> </w:t>
      </w:r>
      <w:r>
        <w:t>Данный режим предназначен для обновления настроечных файлов</w:t>
      </w:r>
      <w:r w:rsidR="00587FB8">
        <w:t xml:space="preserve"> на локальной машине пользователя в соответствии с новыми настройками, размещенными в корневом каталоге системы.</w:t>
      </w:r>
      <w:bookmarkEnd w:id="11"/>
      <w:r w:rsidR="00F82F23">
        <w:t xml:space="preserve"> Выполнение программы в данном режиме предусматривает следующие шаги:</w:t>
      </w:r>
      <w:bookmarkEnd w:id="12"/>
      <w:r w:rsidR="00F82F23">
        <w:t xml:space="preserve"> </w:t>
      </w:r>
    </w:p>
    <w:p w:rsidR="00F82F23" w:rsidRDefault="00F82F23" w:rsidP="00F82F23">
      <w:pPr>
        <w:numPr>
          <w:ilvl w:val="1"/>
          <w:numId w:val="3"/>
        </w:numPr>
        <w:spacing w:after="240"/>
        <w:ind w:left="851" w:hanging="491"/>
      </w:pPr>
      <w:r>
        <w:t xml:space="preserve">В корневом каталоге системы, указанном в загруженном настроечном файле, в папке </w:t>
      </w:r>
      <w:r>
        <w:rPr>
          <w:lang w:val="en-US"/>
        </w:rPr>
        <w:t>UPDATE</w:t>
      </w:r>
      <w:r w:rsidRPr="00F82F23">
        <w:t>/</w:t>
      </w:r>
      <w:r>
        <w:rPr>
          <w:lang w:val="en-US"/>
        </w:rPr>
        <w:t>CONFIG</w:t>
      </w:r>
      <w:r w:rsidRPr="00F82F23">
        <w:t xml:space="preserve"> </w:t>
      </w:r>
      <w:r>
        <w:t>ищется файл</w:t>
      </w:r>
      <w:r w:rsidRPr="00F82F23">
        <w:t xml:space="preserve"> </w:t>
      </w:r>
      <w:r w:rsidR="002950B7">
        <w:t xml:space="preserve">обновления конфигурации </w:t>
      </w:r>
      <w:r>
        <w:t xml:space="preserve">с расширением </w:t>
      </w:r>
      <w:r w:rsidRPr="00F82F23">
        <w:t>.</w:t>
      </w:r>
      <w:proofErr w:type="spellStart"/>
      <w:r>
        <w:rPr>
          <w:lang w:val="en-US"/>
        </w:rPr>
        <w:t>scf</w:t>
      </w:r>
      <w:proofErr w:type="spellEnd"/>
      <w:r w:rsidRPr="00F82F23">
        <w:t xml:space="preserve"> </w:t>
      </w:r>
      <w:r>
        <w:t xml:space="preserve">и </w:t>
      </w:r>
      <w:proofErr w:type="gramStart"/>
      <w:r>
        <w:t>именем</w:t>
      </w:r>
      <w:proofErr w:type="gramEnd"/>
      <w:r>
        <w:t xml:space="preserve"> совпадающим с версией текущего </w:t>
      </w:r>
      <w:r w:rsidRPr="00F82F23">
        <w:t>.</w:t>
      </w:r>
      <w:proofErr w:type="spellStart"/>
      <w:r>
        <w:rPr>
          <w:lang w:val="en-US"/>
        </w:rPr>
        <w:t>scf</w:t>
      </w:r>
      <w:proofErr w:type="spellEnd"/>
      <w:r w:rsidRPr="00F82F23">
        <w:t xml:space="preserve"> </w:t>
      </w:r>
      <w:r>
        <w:t>файла. Если такого файла нет, то обновлений не требуется и выполнение шагов, предусмотренных данным режимов, прекращается.</w:t>
      </w:r>
    </w:p>
    <w:p w:rsidR="002950B7" w:rsidRDefault="002950B7" w:rsidP="00F82F23">
      <w:pPr>
        <w:numPr>
          <w:ilvl w:val="1"/>
          <w:numId w:val="3"/>
        </w:numPr>
        <w:spacing w:after="240"/>
        <w:ind w:left="851" w:hanging="491"/>
      </w:pPr>
      <w:bookmarkStart w:id="13" w:name="_Ref437982235"/>
      <w:r>
        <w:lastRenderedPageBreak/>
        <w:t xml:space="preserve">Файл обновления конфигурации должен содержать новую версию, а так же обновляемые данные. В загруженный конфигурационный файл вписывается новая версия и обновляемые данные, которые проверяются </w:t>
      </w:r>
      <w:r w:rsidR="00FC2B74">
        <w:t xml:space="preserve">на корректность по п. </w:t>
      </w:r>
      <w:r w:rsidR="00FC2B74">
        <w:fldChar w:fldCharType="begin"/>
      </w:r>
      <w:r w:rsidR="00FC2B74">
        <w:instrText xml:space="preserve"> REF _Ref437979168 \r \h </w:instrText>
      </w:r>
      <w:r w:rsidR="00FC2B74">
        <w:fldChar w:fldCharType="separate"/>
      </w:r>
      <w:r w:rsidR="00865AB7">
        <w:t>6.2</w:t>
      </w:r>
      <w:r w:rsidR="00FC2B74">
        <w:fldChar w:fldCharType="end"/>
      </w:r>
      <w:r w:rsidR="00FC2B74">
        <w:t xml:space="preserve"> и п. </w:t>
      </w:r>
      <w:r w:rsidR="00FC2B74">
        <w:fldChar w:fldCharType="begin"/>
      </w:r>
      <w:r w:rsidR="00FC2B74">
        <w:instrText xml:space="preserve"> REF _Ref437979176 \r \h </w:instrText>
      </w:r>
      <w:r w:rsidR="00FC2B74">
        <w:fldChar w:fldCharType="separate"/>
      </w:r>
      <w:r w:rsidR="00865AB7">
        <w:t>6.3</w:t>
      </w:r>
      <w:r w:rsidR="00FC2B74">
        <w:fldChar w:fldCharType="end"/>
      </w:r>
      <w:bookmarkEnd w:id="13"/>
    </w:p>
    <w:p w:rsidR="00FC2B74" w:rsidRDefault="00FC2B74" w:rsidP="00F82F23">
      <w:pPr>
        <w:numPr>
          <w:ilvl w:val="1"/>
          <w:numId w:val="3"/>
        </w:numPr>
        <w:spacing w:after="240"/>
        <w:ind w:left="851" w:hanging="491"/>
      </w:pPr>
      <w:bookmarkStart w:id="14" w:name="_Ref437981222"/>
      <w:r>
        <w:t xml:space="preserve">В каталоге </w:t>
      </w:r>
      <w:r>
        <w:rPr>
          <w:lang w:val="en-US"/>
        </w:rPr>
        <w:t>bin</w:t>
      </w:r>
      <w:r w:rsidRPr="00FC2B74">
        <w:t xml:space="preserve"> </w:t>
      </w:r>
      <w:r>
        <w:t xml:space="preserve">корневого каталога системы ищутся файлы </w:t>
      </w:r>
      <w:proofErr w:type="spellStart"/>
      <w:r>
        <w:rPr>
          <w:lang w:val="en-US"/>
        </w:rPr>
        <w:t>scfupd</w:t>
      </w:r>
      <w:proofErr w:type="spellEnd"/>
      <w:r w:rsidRPr="00FC2B74">
        <w:t>*.</w:t>
      </w:r>
      <w:proofErr w:type="spellStart"/>
      <w:r>
        <w:rPr>
          <w:lang w:val="en-US"/>
        </w:rPr>
        <w:t>bpl</w:t>
      </w:r>
      <w:proofErr w:type="spellEnd"/>
      <w:r w:rsidRPr="00FC2B74">
        <w:t xml:space="preserve">. </w:t>
      </w:r>
      <w:r>
        <w:t xml:space="preserve">Данные пакеты должны экспортировать процедуру </w:t>
      </w:r>
      <w:proofErr w:type="spellStart"/>
      <w:r>
        <w:rPr>
          <w:lang w:val="en-US"/>
        </w:rPr>
        <w:t>ExecuteUpdate</w:t>
      </w:r>
      <w:proofErr w:type="spellEnd"/>
      <w:r>
        <w:t>. Предполагается, что данные пакеты при выполнении данных процедур будут выполнять работ</w:t>
      </w:r>
      <w:r w:rsidR="00A30F42">
        <w:t>ы</w:t>
      </w:r>
      <w:r>
        <w:t xml:space="preserve"> по дальнейшему обновлению системы. Например,  поиск файлов </w:t>
      </w:r>
      <w:proofErr w:type="spellStart"/>
      <w:r>
        <w:rPr>
          <w:lang w:val="en-US"/>
        </w:rPr>
        <w:t>tnsnames</w:t>
      </w:r>
      <w:proofErr w:type="spellEnd"/>
      <w:r w:rsidRPr="00FC2B74">
        <w:t>.</w:t>
      </w:r>
      <w:proofErr w:type="spellStart"/>
      <w:r>
        <w:rPr>
          <w:lang w:val="en-US"/>
        </w:rPr>
        <w:t>ora</w:t>
      </w:r>
      <w:proofErr w:type="spellEnd"/>
      <w:r w:rsidRPr="00FC2B74">
        <w:t xml:space="preserve"> </w:t>
      </w:r>
      <w:r>
        <w:t xml:space="preserve">на локальных жестких дисках и их обновление. Условиями запуска данных файлов является соответствие шаблону имени пакета, размещение в папке </w:t>
      </w:r>
      <w:r>
        <w:rPr>
          <w:lang w:val="en-US"/>
        </w:rPr>
        <w:t>bin</w:t>
      </w:r>
      <w:r w:rsidR="00D23421" w:rsidRPr="00D23421">
        <w:t xml:space="preserve"> </w:t>
      </w:r>
      <w:r w:rsidR="00D23421">
        <w:t xml:space="preserve">и экспортирование процедуры </w:t>
      </w:r>
      <w:proofErr w:type="spellStart"/>
      <w:r w:rsidR="00D23421">
        <w:rPr>
          <w:lang w:val="en-US"/>
        </w:rPr>
        <w:t>ExecuteUpdate</w:t>
      </w:r>
      <w:proofErr w:type="spellEnd"/>
      <w:r w:rsidR="00D23421">
        <w:t xml:space="preserve">. Алгоритмы работы данной процедуры не регламентируются, но могут быть сформулированы рекомендации для программистов, разрабатывающих пакеты </w:t>
      </w:r>
      <w:proofErr w:type="spellStart"/>
      <w:r w:rsidR="00D23421">
        <w:rPr>
          <w:lang w:val="en-US"/>
        </w:rPr>
        <w:t>scfupd</w:t>
      </w:r>
      <w:proofErr w:type="spellEnd"/>
      <w:r w:rsidR="00D23421" w:rsidRPr="00FC2B74">
        <w:t>*.</w:t>
      </w:r>
      <w:proofErr w:type="spellStart"/>
      <w:r w:rsidR="00D23421">
        <w:rPr>
          <w:lang w:val="en-US"/>
        </w:rPr>
        <w:t>bpl</w:t>
      </w:r>
      <w:proofErr w:type="spellEnd"/>
      <w:r w:rsidR="00D23421">
        <w:t>.</w:t>
      </w:r>
      <w:bookmarkEnd w:id="14"/>
    </w:p>
    <w:p w:rsidR="008713AF" w:rsidRDefault="008713AF" w:rsidP="008713AF">
      <w:pPr>
        <w:spacing w:after="240"/>
      </w:pPr>
    </w:p>
    <w:p w:rsidR="008273CC" w:rsidRPr="008273CC" w:rsidRDefault="008273CC" w:rsidP="0064560B">
      <w:pPr>
        <w:spacing w:after="240"/>
        <w:rPr>
          <w:b/>
        </w:rPr>
      </w:pPr>
      <w:proofErr w:type="gramStart"/>
      <w:r w:rsidRPr="008273CC">
        <w:rPr>
          <w:b/>
        </w:rPr>
        <w:t>Возможный сценарий миграции КИС «Симфония»</w:t>
      </w:r>
      <w:r w:rsidR="00A30F42">
        <w:rPr>
          <w:b/>
        </w:rPr>
        <w:t xml:space="preserve"> на новые сервера</w:t>
      </w:r>
      <w:proofErr w:type="gramEnd"/>
    </w:p>
    <w:p w:rsidR="00E634FF" w:rsidRPr="00660C51" w:rsidRDefault="008273CC" w:rsidP="00513785">
      <w:pPr>
        <w:spacing w:after="240"/>
      </w:pPr>
      <w:r w:rsidRPr="008273CC">
        <w:t>КИС «Симфония»</w:t>
      </w:r>
      <w:r>
        <w:t xml:space="preserve"> расположена в корневом каталоге </w:t>
      </w:r>
      <w:hyperlink r:id="rId9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8273CC">
          <w:rPr>
            <w:rStyle w:val="a7"/>
          </w:rPr>
          <w:t>\</w:t>
        </w:r>
      </w:hyperlink>
      <w:r w:rsidRPr="008273CC">
        <w:t xml:space="preserve"> </w:t>
      </w:r>
      <w:r>
        <w:t xml:space="preserve">и использует базу данных </w:t>
      </w:r>
      <w:r>
        <w:rPr>
          <w:lang w:val="en-US"/>
        </w:rPr>
        <w:t>oracle</w:t>
      </w:r>
      <w:r w:rsidRPr="008273CC">
        <w:t xml:space="preserve"> </w:t>
      </w:r>
      <w:r>
        <w:t xml:space="preserve">на сервере </w:t>
      </w:r>
      <w:r>
        <w:rPr>
          <w:lang w:val="en-US"/>
        </w:rPr>
        <w:t>omega</w:t>
      </w:r>
      <w:r w:rsidRPr="008273CC">
        <w:t xml:space="preserve">, </w:t>
      </w:r>
      <w:r>
        <w:t xml:space="preserve">для подключения  к </w:t>
      </w:r>
      <w:r w:rsidR="00660C51">
        <w:t xml:space="preserve">которой используется </w:t>
      </w:r>
      <w:r>
        <w:t xml:space="preserve">имя </w:t>
      </w:r>
      <w:r>
        <w:rPr>
          <w:lang w:val="en-US"/>
        </w:rPr>
        <w:t>ORCL</w:t>
      </w:r>
      <w:r>
        <w:t xml:space="preserve">, которое определено в локальных файлах </w:t>
      </w:r>
      <w:proofErr w:type="spellStart"/>
      <w:r>
        <w:rPr>
          <w:lang w:val="en-US"/>
        </w:rPr>
        <w:t>tnsnames</w:t>
      </w:r>
      <w:proofErr w:type="spellEnd"/>
      <w:r w:rsidRPr="008273CC">
        <w:t>.</w:t>
      </w:r>
      <w:proofErr w:type="spellStart"/>
      <w:r>
        <w:rPr>
          <w:lang w:val="en-US"/>
        </w:rPr>
        <w:t>ora</w:t>
      </w:r>
      <w:proofErr w:type="spellEnd"/>
      <w:r>
        <w:t xml:space="preserve">. </w:t>
      </w:r>
      <w:r w:rsidR="00660C51">
        <w:t>Настроечные файлы пользователей содержат версию «</w:t>
      </w:r>
      <w:r w:rsidR="00660C51">
        <w:rPr>
          <w:lang w:val="en-US"/>
        </w:rPr>
        <w:t>sym-1000</w:t>
      </w:r>
      <w:r w:rsidR="00660C51">
        <w:t>»</w:t>
      </w:r>
    </w:p>
    <w:p w:rsidR="008273CC" w:rsidRPr="00380DE7" w:rsidRDefault="008273CC" w:rsidP="00513785">
      <w:pPr>
        <w:spacing w:after="240"/>
      </w:pPr>
      <w:r>
        <w:t xml:space="preserve">Требуется перенести файлы КИС «Симфония» в корневой каталог </w:t>
      </w:r>
      <w:hyperlink r:id="rId10" w:history="1">
        <w:r w:rsidR="00660C51" w:rsidRPr="004D2883">
          <w:rPr>
            <w:rStyle w:val="a7"/>
          </w:rPr>
          <w:t>\\</w:t>
        </w:r>
        <w:r w:rsidR="00660C51" w:rsidRPr="004D2883">
          <w:rPr>
            <w:rStyle w:val="a7"/>
            <w:lang w:val="en-US"/>
          </w:rPr>
          <w:t>betta</w:t>
        </w:r>
        <w:r w:rsidR="00660C51" w:rsidRPr="004D2883">
          <w:rPr>
            <w:rStyle w:val="a7"/>
          </w:rPr>
          <w:t>\Симфония</w:t>
        </w:r>
      </w:hyperlink>
      <w:proofErr w:type="gramStart"/>
      <w:r w:rsidR="00660C51" w:rsidRPr="00660C51">
        <w:t xml:space="preserve"> </w:t>
      </w:r>
      <w:r>
        <w:t>,</w:t>
      </w:r>
      <w:proofErr w:type="gramEnd"/>
      <w:r w:rsidRPr="008273CC">
        <w:t xml:space="preserve"> </w:t>
      </w:r>
      <w:r>
        <w:t xml:space="preserve">а в качестве </w:t>
      </w:r>
      <w:r w:rsidR="00660C51">
        <w:t xml:space="preserve">базы данных использовать новый сервер баз данных </w:t>
      </w:r>
      <w:r w:rsidR="00660C51">
        <w:rPr>
          <w:lang w:val="en-US"/>
        </w:rPr>
        <w:t>gamma</w:t>
      </w:r>
      <w:r w:rsidR="00660C51">
        <w:t>.</w:t>
      </w:r>
    </w:p>
    <w:p w:rsidR="00660C51" w:rsidRDefault="00660C51" w:rsidP="00513785">
      <w:pPr>
        <w:spacing w:after="240"/>
      </w:pPr>
      <w:r>
        <w:t>Процесс обновления:</w:t>
      </w:r>
    </w:p>
    <w:p w:rsidR="00660C51" w:rsidRDefault="00660C51" w:rsidP="00660C51">
      <w:pPr>
        <w:pStyle w:val="aa"/>
        <w:numPr>
          <w:ilvl w:val="0"/>
          <w:numId w:val="16"/>
        </w:numPr>
        <w:spacing w:after="240"/>
      </w:pPr>
      <w:r>
        <w:t xml:space="preserve">Создается пакет </w:t>
      </w:r>
      <w:hyperlink r:id="rId11" w:history="1">
        <w:r w:rsidR="00F81683" w:rsidRPr="004D2883">
          <w:rPr>
            <w:rStyle w:val="a7"/>
          </w:rPr>
          <w:t>\\</w:t>
        </w:r>
        <w:r w:rsidR="00F81683" w:rsidRPr="004D2883">
          <w:rPr>
            <w:rStyle w:val="a7"/>
            <w:lang w:val="en-US"/>
          </w:rPr>
          <w:t>alpha</w:t>
        </w:r>
        <w:r w:rsidR="00F81683" w:rsidRPr="004D2883">
          <w:rPr>
            <w:rStyle w:val="a7"/>
          </w:rPr>
          <w:t>\</w:t>
        </w:r>
        <w:r w:rsidR="00F81683" w:rsidRPr="004D2883">
          <w:rPr>
            <w:rStyle w:val="a7"/>
            <w:lang w:val="en-US"/>
          </w:rPr>
          <w:t>symphony</w:t>
        </w:r>
        <w:r w:rsidR="00F81683" w:rsidRPr="004D2883">
          <w:rPr>
            <w:rStyle w:val="a7"/>
          </w:rPr>
          <w:t>\</w:t>
        </w:r>
        <w:r w:rsidR="00F81683" w:rsidRPr="004D2883">
          <w:rPr>
            <w:rStyle w:val="a7"/>
            <w:lang w:val="en-US"/>
          </w:rPr>
          <w:t>bin</w:t>
        </w:r>
        <w:r w:rsidR="00F81683" w:rsidRPr="004D2883">
          <w:rPr>
            <w:rStyle w:val="a7"/>
          </w:rPr>
          <w:t>\</w:t>
        </w:r>
        <w:proofErr w:type="spellStart"/>
        <w:r w:rsidR="00F81683" w:rsidRPr="004D2883">
          <w:rPr>
            <w:rStyle w:val="a7"/>
            <w:lang w:val="en-US"/>
          </w:rPr>
          <w:t>scfupdtnsnm</w:t>
        </w:r>
        <w:proofErr w:type="spellEnd"/>
        <w:r w:rsidR="00F81683" w:rsidRPr="004D2883">
          <w:rPr>
            <w:rStyle w:val="a7"/>
          </w:rPr>
          <w:t>.</w:t>
        </w:r>
        <w:proofErr w:type="spellStart"/>
        <w:r w:rsidR="00F81683" w:rsidRPr="004D2883">
          <w:rPr>
            <w:rStyle w:val="a7"/>
            <w:lang w:val="en-US"/>
          </w:rPr>
          <w:t>bpl</w:t>
        </w:r>
        <w:proofErr w:type="spellEnd"/>
      </w:hyperlink>
      <w:r w:rsidR="00F81683" w:rsidRPr="00F81683">
        <w:t xml:space="preserve"> (</w:t>
      </w:r>
      <w:r w:rsidR="00F81683">
        <w:t xml:space="preserve">см. </w:t>
      </w:r>
      <w:r w:rsidR="00F81683">
        <w:fldChar w:fldCharType="begin"/>
      </w:r>
      <w:r w:rsidR="00F81683">
        <w:instrText xml:space="preserve"> REF _Ref437981222 \r \h </w:instrText>
      </w:r>
      <w:r w:rsidR="00F81683">
        <w:fldChar w:fldCharType="separate"/>
      </w:r>
      <w:r w:rsidR="00865AB7">
        <w:t>8.3</w:t>
      </w:r>
      <w:r w:rsidR="00F81683">
        <w:fldChar w:fldCharType="end"/>
      </w:r>
      <w:r w:rsidR="00F81683" w:rsidRPr="00F81683">
        <w:t xml:space="preserve">), </w:t>
      </w:r>
      <w:r>
        <w:t xml:space="preserve">который экспортирует процедуру </w:t>
      </w:r>
      <w:proofErr w:type="spellStart"/>
      <w:r>
        <w:rPr>
          <w:lang w:val="en-US"/>
        </w:rPr>
        <w:t>ExecuteUpdate</w:t>
      </w:r>
      <w:proofErr w:type="spellEnd"/>
      <w:r w:rsidR="00F81683">
        <w:t>. Данная процедура</w:t>
      </w:r>
      <w:r w:rsidR="00A30F42">
        <w:t>, например</w:t>
      </w:r>
      <w:r w:rsidR="00F81683">
        <w:t>:</w:t>
      </w:r>
    </w:p>
    <w:p w:rsidR="00F81683" w:rsidRDefault="00F81683" w:rsidP="00F81683">
      <w:pPr>
        <w:pStyle w:val="aa"/>
        <w:numPr>
          <w:ilvl w:val="1"/>
          <w:numId w:val="16"/>
        </w:numPr>
        <w:spacing w:after="240"/>
        <w:ind w:left="851" w:hanging="491"/>
      </w:pPr>
      <w:r>
        <w:t xml:space="preserve">Считывает из файла </w:t>
      </w:r>
      <w:hyperlink r:id="rId12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update</w:t>
        </w:r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config</w:t>
        </w:r>
        <w:proofErr w:type="spellEnd"/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tnsnames</w:t>
        </w:r>
        <w:proofErr w:type="spellEnd"/>
        <w:r w:rsidRPr="004D2883">
          <w:rPr>
            <w:rStyle w:val="a7"/>
          </w:rPr>
          <w:t>-</w:t>
        </w:r>
        <w:proofErr w:type="spellStart"/>
        <w:r w:rsidRPr="004D2883">
          <w:rPr>
            <w:rStyle w:val="a7"/>
            <w:lang w:val="en-US"/>
          </w:rPr>
          <w:t>sym</w:t>
        </w:r>
        <w:proofErr w:type="spellEnd"/>
        <w:r w:rsidRPr="004D2883">
          <w:rPr>
            <w:rStyle w:val="a7"/>
          </w:rPr>
          <w:t>-1000.</w:t>
        </w:r>
        <w:proofErr w:type="spellStart"/>
        <w:r w:rsidRPr="004D2883">
          <w:rPr>
            <w:rStyle w:val="a7"/>
            <w:lang w:val="en-US"/>
          </w:rPr>
          <w:t>ora</w:t>
        </w:r>
        <w:proofErr w:type="spellEnd"/>
      </w:hyperlink>
      <w:r w:rsidRPr="00F81683">
        <w:t xml:space="preserve"> </w:t>
      </w:r>
      <w:r>
        <w:t xml:space="preserve">новые настройки для подключения к базе данных </w:t>
      </w:r>
      <w:r>
        <w:rPr>
          <w:lang w:val="en-US"/>
        </w:rPr>
        <w:t>oracle</w:t>
      </w:r>
      <w:r>
        <w:t>, работающей на новом сервере</w:t>
      </w:r>
    </w:p>
    <w:p w:rsidR="00F81683" w:rsidRDefault="00F81683" w:rsidP="00F81683">
      <w:pPr>
        <w:pStyle w:val="aa"/>
        <w:numPr>
          <w:ilvl w:val="1"/>
          <w:numId w:val="16"/>
        </w:numPr>
        <w:spacing w:after="240"/>
        <w:ind w:left="851" w:hanging="491"/>
      </w:pPr>
      <w:r>
        <w:t xml:space="preserve">Ищет файлы </w:t>
      </w:r>
      <w:proofErr w:type="spellStart"/>
      <w:r>
        <w:rPr>
          <w:lang w:val="en-US"/>
        </w:rPr>
        <w:t>tnsnames</w:t>
      </w:r>
      <w:proofErr w:type="spellEnd"/>
      <w:r w:rsidRPr="00F81683">
        <w:t>.</w:t>
      </w:r>
      <w:proofErr w:type="spellStart"/>
      <w:r>
        <w:rPr>
          <w:lang w:val="en-US"/>
        </w:rPr>
        <w:t>ora</w:t>
      </w:r>
      <w:proofErr w:type="spellEnd"/>
      <w:r w:rsidRPr="00F81683">
        <w:t xml:space="preserve"> </w:t>
      </w:r>
      <w:r>
        <w:t xml:space="preserve">на локальных дисках системы. Найденные файлы копируются под именем </w:t>
      </w:r>
      <w:proofErr w:type="spellStart"/>
      <w:r>
        <w:rPr>
          <w:lang w:val="en-US"/>
        </w:rPr>
        <w:t>tnsnames</w:t>
      </w:r>
      <w:proofErr w:type="spellEnd"/>
      <w:r w:rsidRPr="00F81683">
        <w:t>[</w:t>
      </w:r>
      <w:r>
        <w:t>текущая дата</w:t>
      </w:r>
      <w:r w:rsidRPr="00F81683">
        <w:t>].</w:t>
      </w:r>
      <w:proofErr w:type="spellStart"/>
      <w:r>
        <w:rPr>
          <w:lang w:val="en-US"/>
        </w:rPr>
        <w:t>ora</w:t>
      </w:r>
      <w:proofErr w:type="spellEnd"/>
      <w:r w:rsidRPr="00F81683">
        <w:t>.</w:t>
      </w:r>
      <w:proofErr w:type="spellStart"/>
      <w:r>
        <w:rPr>
          <w:lang w:val="en-US"/>
        </w:rPr>
        <w:t>bak</w:t>
      </w:r>
      <w:proofErr w:type="spellEnd"/>
      <w:r w:rsidR="00A30F42">
        <w:t xml:space="preserve"> (резервные копии)</w:t>
      </w:r>
      <w:r>
        <w:t xml:space="preserve">, а в </w:t>
      </w:r>
      <w:proofErr w:type="gramStart"/>
      <w:r>
        <w:t>оригинальный</w:t>
      </w:r>
      <w:proofErr w:type="gramEnd"/>
      <w:r>
        <w:t xml:space="preserve"> </w:t>
      </w:r>
      <w:proofErr w:type="spellStart"/>
      <w:r>
        <w:rPr>
          <w:lang w:val="en-US"/>
        </w:rPr>
        <w:t>tnsnames</w:t>
      </w:r>
      <w:proofErr w:type="spellEnd"/>
      <w:r w:rsidRPr="00F81683">
        <w:t>.</w:t>
      </w:r>
      <w:proofErr w:type="spellStart"/>
      <w:r>
        <w:rPr>
          <w:lang w:val="en-US"/>
        </w:rPr>
        <w:t>ora</w:t>
      </w:r>
      <w:proofErr w:type="spellEnd"/>
      <w:r>
        <w:t xml:space="preserve"> вносятся данные из </w:t>
      </w:r>
      <w:hyperlink r:id="rId13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update</w:t>
        </w:r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config</w:t>
        </w:r>
        <w:proofErr w:type="spellEnd"/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tnsnames</w:t>
        </w:r>
        <w:proofErr w:type="spellEnd"/>
        <w:r w:rsidRPr="004D2883">
          <w:rPr>
            <w:rStyle w:val="a7"/>
          </w:rPr>
          <w:t>-</w:t>
        </w:r>
        <w:proofErr w:type="spellStart"/>
        <w:r w:rsidRPr="004D2883">
          <w:rPr>
            <w:rStyle w:val="a7"/>
            <w:lang w:val="en-US"/>
          </w:rPr>
          <w:t>sym</w:t>
        </w:r>
        <w:proofErr w:type="spellEnd"/>
        <w:r w:rsidRPr="004D2883">
          <w:rPr>
            <w:rStyle w:val="a7"/>
          </w:rPr>
          <w:t>-1000.</w:t>
        </w:r>
        <w:proofErr w:type="spellStart"/>
        <w:r w:rsidRPr="004D2883">
          <w:rPr>
            <w:rStyle w:val="a7"/>
            <w:lang w:val="en-US"/>
          </w:rPr>
          <w:t>ora</w:t>
        </w:r>
        <w:proofErr w:type="spellEnd"/>
      </w:hyperlink>
    </w:p>
    <w:p w:rsidR="00F81683" w:rsidRDefault="00F81683" w:rsidP="00F81683">
      <w:pPr>
        <w:pStyle w:val="aa"/>
        <w:numPr>
          <w:ilvl w:val="1"/>
          <w:numId w:val="16"/>
        </w:numPr>
        <w:spacing w:after="240"/>
        <w:ind w:left="851" w:hanging="491"/>
      </w:pPr>
      <w:r>
        <w:t xml:space="preserve">Отображает окно прогресса обновления </w:t>
      </w:r>
      <w:proofErr w:type="spellStart"/>
      <w:r>
        <w:rPr>
          <w:lang w:val="en-US"/>
        </w:rPr>
        <w:t>tnsnames</w:t>
      </w:r>
      <w:proofErr w:type="spellEnd"/>
      <w:r w:rsidRPr="00F81683">
        <w:t>.</w:t>
      </w:r>
      <w:proofErr w:type="spellStart"/>
      <w:r>
        <w:rPr>
          <w:lang w:val="en-US"/>
        </w:rPr>
        <w:t>ora</w:t>
      </w:r>
      <w:proofErr w:type="spellEnd"/>
    </w:p>
    <w:p w:rsidR="00227783" w:rsidRDefault="00227783" w:rsidP="00F81683">
      <w:pPr>
        <w:pStyle w:val="aa"/>
        <w:numPr>
          <w:ilvl w:val="1"/>
          <w:numId w:val="16"/>
        </w:numPr>
        <w:spacing w:after="240"/>
        <w:ind w:left="851" w:hanging="491"/>
      </w:pPr>
      <w:r>
        <w:t>По завершении поиска и обновления, процедура должна отобразить окно, уведомляющая о завершении процедуры обновления.</w:t>
      </w:r>
    </w:p>
    <w:p w:rsidR="00F81683" w:rsidRDefault="00F81683" w:rsidP="00F81683">
      <w:pPr>
        <w:pStyle w:val="aa"/>
        <w:numPr>
          <w:ilvl w:val="0"/>
          <w:numId w:val="16"/>
        </w:numPr>
        <w:spacing w:after="240"/>
      </w:pPr>
      <w:r>
        <w:t xml:space="preserve">Разворачивается новая версия КИС «Симфония» в корневом каталоге </w:t>
      </w:r>
      <w:hyperlink r:id="rId14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</w:t>
        </w:r>
      </w:hyperlink>
      <w:r>
        <w:t>.</w:t>
      </w:r>
    </w:p>
    <w:p w:rsidR="00F81683" w:rsidRPr="00F81683" w:rsidRDefault="00F81683" w:rsidP="00F81683">
      <w:pPr>
        <w:pStyle w:val="aa"/>
        <w:numPr>
          <w:ilvl w:val="0"/>
          <w:numId w:val="16"/>
        </w:numPr>
        <w:spacing w:after="240"/>
      </w:pPr>
      <w:r>
        <w:t>Программы</w:t>
      </w:r>
      <w:r w:rsidRPr="00F81683">
        <w:t xml:space="preserve"> </w:t>
      </w:r>
      <w:hyperlink r:id="rId15" w:history="1">
        <w:r w:rsidRPr="00F816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F816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F81683">
          <w:rPr>
            <w:rStyle w:val="a7"/>
          </w:rPr>
          <w:t>\</w:t>
        </w:r>
        <w:r w:rsidRPr="004D2883">
          <w:rPr>
            <w:rStyle w:val="a7"/>
            <w:lang w:val="en-US"/>
          </w:rPr>
          <w:t>bin</w:t>
        </w:r>
        <w:r w:rsidRPr="00F81683">
          <w:rPr>
            <w:rStyle w:val="a7"/>
          </w:rPr>
          <w:t>\</w:t>
        </w:r>
        <w:r w:rsidRPr="004D2883">
          <w:rPr>
            <w:rStyle w:val="a7"/>
            <w:lang w:val="en-US"/>
          </w:rPr>
          <w:t>SymMng</w:t>
        </w:r>
        <w:r w:rsidRPr="00F81683">
          <w:rPr>
            <w:rStyle w:val="a7"/>
          </w:rPr>
          <w:t>.</w:t>
        </w:r>
        <w:r w:rsidRPr="004D2883">
          <w:rPr>
            <w:rStyle w:val="a7"/>
            <w:lang w:val="en-US"/>
          </w:rPr>
          <w:t>exe</w:t>
        </w:r>
      </w:hyperlink>
      <w:r w:rsidRPr="00F81683">
        <w:t xml:space="preserve"> </w:t>
      </w:r>
      <w:r>
        <w:t>и</w:t>
      </w:r>
      <w:r w:rsidRPr="00F81683">
        <w:t xml:space="preserve"> </w:t>
      </w:r>
      <w:hyperlink r:id="rId16" w:history="1">
        <w:r w:rsidRPr="00F816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F816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F81683">
          <w:rPr>
            <w:rStyle w:val="a7"/>
          </w:rPr>
          <w:t>\</w:t>
        </w:r>
        <w:r w:rsidRPr="004D2883">
          <w:rPr>
            <w:rStyle w:val="a7"/>
            <w:lang w:val="en-US"/>
          </w:rPr>
          <w:t>bin</w:t>
        </w:r>
        <w:r w:rsidRPr="00F81683">
          <w:rPr>
            <w:rStyle w:val="a7"/>
          </w:rPr>
          <w:t>64\</w:t>
        </w:r>
        <w:r w:rsidRPr="004D2883">
          <w:rPr>
            <w:rStyle w:val="a7"/>
            <w:lang w:val="en-US"/>
          </w:rPr>
          <w:t>SymMng</w:t>
        </w:r>
        <w:r w:rsidRPr="00F81683">
          <w:rPr>
            <w:rStyle w:val="a7"/>
          </w:rPr>
          <w:t>.</w:t>
        </w:r>
        <w:r w:rsidRPr="004D2883">
          <w:rPr>
            <w:rStyle w:val="a7"/>
            <w:lang w:val="en-US"/>
          </w:rPr>
          <w:t>exe</w:t>
        </w:r>
      </w:hyperlink>
      <w:r w:rsidRPr="00F81683">
        <w:t xml:space="preserve"> </w:t>
      </w:r>
      <w:proofErr w:type="gramStart"/>
      <w:r>
        <w:t>заменяются на программы</w:t>
      </w:r>
      <w:proofErr w:type="gramEnd"/>
      <w:r>
        <w:t>, которые тут же закрываются при запуске</w:t>
      </w:r>
      <w:r w:rsidR="00227783">
        <w:t xml:space="preserve"> (можно скопировать </w:t>
      </w:r>
      <w:r w:rsidR="00227783">
        <w:rPr>
          <w:lang w:val="en-US"/>
        </w:rPr>
        <w:t>notepad</w:t>
      </w:r>
      <w:r w:rsidR="00227783" w:rsidRPr="00227783">
        <w:t>.</w:t>
      </w:r>
      <w:r w:rsidR="00227783">
        <w:rPr>
          <w:lang w:val="en-US"/>
        </w:rPr>
        <w:t>exe</w:t>
      </w:r>
      <w:r w:rsidR="00227783" w:rsidRPr="00227783">
        <w:t xml:space="preserve"> </w:t>
      </w:r>
      <w:r w:rsidR="00227783">
        <w:t>под новыми именами</w:t>
      </w:r>
      <w:r w:rsidR="00A30F42">
        <w:t xml:space="preserve"> или любую другую программу НЕ СИМФОНИЮ</w:t>
      </w:r>
      <w:r w:rsidR="00227783">
        <w:t>)</w:t>
      </w:r>
    </w:p>
    <w:p w:rsidR="00F81683" w:rsidRDefault="00227783" w:rsidP="00F81683">
      <w:pPr>
        <w:pStyle w:val="aa"/>
        <w:numPr>
          <w:ilvl w:val="0"/>
          <w:numId w:val="16"/>
        </w:numPr>
        <w:spacing w:after="240"/>
      </w:pPr>
      <w:r>
        <w:lastRenderedPageBreak/>
        <w:t>Создаем</w:t>
      </w:r>
      <w:r w:rsidRPr="00227783">
        <w:t xml:space="preserve"> </w:t>
      </w:r>
      <w:r>
        <w:t>новый</w:t>
      </w:r>
      <w:r w:rsidRPr="00227783">
        <w:t xml:space="preserve"> </w:t>
      </w:r>
      <w:r>
        <w:t>файл</w:t>
      </w:r>
      <w:r w:rsidRPr="00227783">
        <w:t xml:space="preserve"> </w:t>
      </w:r>
      <w:hyperlink r:id="rId17" w:history="1">
        <w:r w:rsidRPr="002277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update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config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sym</w:t>
        </w:r>
        <w:r w:rsidRPr="00227783">
          <w:rPr>
            <w:rStyle w:val="a7"/>
          </w:rPr>
          <w:t>-1000.</w:t>
        </w:r>
        <w:r w:rsidRPr="004D2883">
          <w:rPr>
            <w:rStyle w:val="a7"/>
            <w:lang w:val="en-US"/>
          </w:rPr>
          <w:t>scf</w:t>
        </w:r>
      </w:hyperlink>
      <w:r>
        <w:t>, в котором указана новая версия «</w:t>
      </w:r>
      <w:proofErr w:type="spellStart"/>
      <w:r>
        <w:rPr>
          <w:lang w:val="en-US"/>
        </w:rPr>
        <w:t>sym</w:t>
      </w:r>
      <w:proofErr w:type="spellEnd"/>
      <w:r>
        <w:t xml:space="preserve">-1100», новый корневой каталог </w:t>
      </w:r>
      <w:hyperlink r:id="rId18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</w:t>
        </w:r>
      </w:hyperlink>
      <w:r>
        <w:t xml:space="preserve"> и новая база данных, указанная в </w:t>
      </w:r>
      <w:hyperlink r:id="rId19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update</w:t>
        </w:r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config</w:t>
        </w:r>
        <w:proofErr w:type="spellEnd"/>
        <w:r w:rsidRPr="00F816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tnsnames</w:t>
        </w:r>
        <w:proofErr w:type="spellEnd"/>
        <w:r w:rsidRPr="004D2883">
          <w:rPr>
            <w:rStyle w:val="a7"/>
          </w:rPr>
          <w:t>-</w:t>
        </w:r>
        <w:proofErr w:type="spellStart"/>
        <w:r w:rsidRPr="004D2883">
          <w:rPr>
            <w:rStyle w:val="a7"/>
            <w:lang w:val="en-US"/>
          </w:rPr>
          <w:t>sym</w:t>
        </w:r>
        <w:proofErr w:type="spellEnd"/>
        <w:r w:rsidRPr="004D2883">
          <w:rPr>
            <w:rStyle w:val="a7"/>
          </w:rPr>
          <w:t>-1000.</w:t>
        </w:r>
        <w:proofErr w:type="spellStart"/>
        <w:r w:rsidRPr="004D2883">
          <w:rPr>
            <w:rStyle w:val="a7"/>
            <w:lang w:val="en-US"/>
          </w:rPr>
          <w:t>ora</w:t>
        </w:r>
        <w:proofErr w:type="spellEnd"/>
      </w:hyperlink>
    </w:p>
    <w:p w:rsidR="00227783" w:rsidRDefault="00227783" w:rsidP="00F81683">
      <w:pPr>
        <w:pStyle w:val="aa"/>
        <w:numPr>
          <w:ilvl w:val="0"/>
          <w:numId w:val="16"/>
        </w:numPr>
        <w:spacing w:after="240"/>
      </w:pPr>
      <w:r>
        <w:t>Просим пользователей запустить КИС «Симфония» на своих локальных компьютерах.</w:t>
      </w:r>
    </w:p>
    <w:p w:rsidR="00227783" w:rsidRDefault="00227783" w:rsidP="00227783">
      <w:pPr>
        <w:spacing w:after="240"/>
      </w:pPr>
      <w:r>
        <w:t xml:space="preserve">После запуска КИС «Симфония» на </w:t>
      </w:r>
      <w:r w:rsidR="00A30F42">
        <w:t xml:space="preserve">каждой </w:t>
      </w:r>
      <w:r>
        <w:t>локальной машине с настроечным файлом с версией «</w:t>
      </w:r>
      <w:proofErr w:type="spellStart"/>
      <w:r>
        <w:rPr>
          <w:lang w:val="en-US"/>
        </w:rPr>
        <w:t>sym</w:t>
      </w:r>
      <w:proofErr w:type="spellEnd"/>
      <w:r w:rsidRPr="00227783">
        <w:t>-1000</w:t>
      </w:r>
      <w:r>
        <w:t>» будут выполнены следующие шаги:</w:t>
      </w:r>
    </w:p>
    <w:p w:rsidR="00227783" w:rsidRDefault="00D2678C" w:rsidP="00227783">
      <w:pPr>
        <w:pStyle w:val="aa"/>
        <w:numPr>
          <w:ilvl w:val="0"/>
          <w:numId w:val="17"/>
        </w:numPr>
        <w:spacing w:after="240"/>
      </w:pPr>
      <w:hyperlink r:id="rId20" w:history="1">
        <w:r w:rsidR="00227783" w:rsidRPr="004D2883">
          <w:rPr>
            <w:rStyle w:val="a7"/>
          </w:rPr>
          <w:t>\\</w:t>
        </w:r>
        <w:r w:rsidR="00227783" w:rsidRPr="004D2883">
          <w:rPr>
            <w:rStyle w:val="a7"/>
            <w:lang w:val="en-US"/>
          </w:rPr>
          <w:t>alpha</w:t>
        </w:r>
        <w:r w:rsidR="00227783" w:rsidRPr="004D2883">
          <w:rPr>
            <w:rStyle w:val="a7"/>
          </w:rPr>
          <w:t>\</w:t>
        </w:r>
        <w:r w:rsidR="00227783" w:rsidRPr="004D2883">
          <w:rPr>
            <w:rStyle w:val="a7"/>
            <w:lang w:val="en-US"/>
          </w:rPr>
          <w:t>symphony</w:t>
        </w:r>
        <w:r w:rsidR="00227783" w:rsidRPr="004D2883">
          <w:rPr>
            <w:rStyle w:val="a7"/>
          </w:rPr>
          <w:t>\</w:t>
        </w:r>
        <w:proofErr w:type="spellStart"/>
        <w:r w:rsidR="00227783" w:rsidRPr="004D2883">
          <w:rPr>
            <w:rStyle w:val="a7"/>
            <w:lang w:val="en-US"/>
          </w:rPr>
          <w:t>SymphonyNext</w:t>
        </w:r>
        <w:proofErr w:type="spellEnd"/>
        <w:r w:rsidR="00227783" w:rsidRPr="00227783">
          <w:rPr>
            <w:rStyle w:val="a7"/>
          </w:rPr>
          <w:t>.</w:t>
        </w:r>
        <w:r w:rsidR="00227783" w:rsidRPr="004D2883">
          <w:rPr>
            <w:rStyle w:val="a7"/>
            <w:lang w:val="en-US"/>
          </w:rPr>
          <w:t>exe</w:t>
        </w:r>
      </w:hyperlink>
      <w:r w:rsidR="00227783" w:rsidRPr="00227783">
        <w:t xml:space="preserve"> </w:t>
      </w:r>
      <w:r w:rsidR="00227783">
        <w:t>начнет выполняться с настроечным файлом версии «</w:t>
      </w:r>
      <w:proofErr w:type="spellStart"/>
      <w:r w:rsidR="00227783">
        <w:rPr>
          <w:lang w:val="en-US"/>
        </w:rPr>
        <w:t>sym</w:t>
      </w:r>
      <w:proofErr w:type="spellEnd"/>
      <w:r w:rsidR="00227783" w:rsidRPr="00227783">
        <w:t>-1000</w:t>
      </w:r>
      <w:r w:rsidR="00227783">
        <w:t xml:space="preserve">» в режиме Старт с настроечным файлом (п. </w:t>
      </w:r>
      <w:r w:rsidR="00227783">
        <w:fldChar w:fldCharType="begin"/>
      </w:r>
      <w:r w:rsidR="00227783">
        <w:instrText xml:space="preserve"> REF _Ref437982082 \r \h </w:instrText>
      </w:r>
      <w:r w:rsidR="00227783">
        <w:fldChar w:fldCharType="separate"/>
      </w:r>
      <w:r w:rsidR="00865AB7">
        <w:t>6</w:t>
      </w:r>
      <w:r w:rsidR="00227783">
        <w:fldChar w:fldCharType="end"/>
      </w:r>
      <w:r w:rsidR="00227783">
        <w:t>)</w:t>
      </w:r>
    </w:p>
    <w:p w:rsidR="00227783" w:rsidRDefault="00227783" w:rsidP="00227783">
      <w:pPr>
        <w:pStyle w:val="aa"/>
        <w:numPr>
          <w:ilvl w:val="0"/>
          <w:numId w:val="17"/>
        </w:numPr>
        <w:spacing w:after="240"/>
      </w:pPr>
      <w:r>
        <w:t xml:space="preserve">При обнаружении файла </w:t>
      </w:r>
      <w:hyperlink r:id="rId21" w:history="1">
        <w:r w:rsidRPr="002277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update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config</w:t>
        </w:r>
        <w:r w:rsidRPr="00227783">
          <w:rPr>
            <w:rStyle w:val="a7"/>
          </w:rPr>
          <w:t>\</w:t>
        </w:r>
        <w:r w:rsidRPr="004D2883">
          <w:rPr>
            <w:rStyle w:val="a7"/>
            <w:lang w:val="en-US"/>
          </w:rPr>
          <w:t>sym</w:t>
        </w:r>
        <w:r w:rsidRPr="00227783">
          <w:rPr>
            <w:rStyle w:val="a7"/>
          </w:rPr>
          <w:t>-1000.</w:t>
        </w:r>
        <w:r w:rsidRPr="004D2883">
          <w:rPr>
            <w:rStyle w:val="a7"/>
            <w:lang w:val="en-US"/>
          </w:rPr>
          <w:t>scf</w:t>
        </w:r>
      </w:hyperlink>
      <w:r>
        <w:t xml:space="preserve"> программа обновит локальный настроечный файл, вписав в него новую версию «</w:t>
      </w:r>
      <w:proofErr w:type="spellStart"/>
      <w:r>
        <w:rPr>
          <w:lang w:val="en-US"/>
        </w:rPr>
        <w:t>sym</w:t>
      </w:r>
      <w:proofErr w:type="spellEnd"/>
      <w:r>
        <w:t xml:space="preserve">-1100», новый корневой каталог </w:t>
      </w:r>
      <w:hyperlink r:id="rId22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</w:t>
        </w:r>
      </w:hyperlink>
      <w:r>
        <w:t xml:space="preserve"> и ссылку на новую базу данных, которой пока нет</w:t>
      </w:r>
      <w:r w:rsidRPr="00227783">
        <w:t xml:space="preserve"> </w:t>
      </w:r>
      <w:r>
        <w:t xml:space="preserve">в </w:t>
      </w:r>
      <w:proofErr w:type="spellStart"/>
      <w:r>
        <w:rPr>
          <w:lang w:val="en-US"/>
        </w:rPr>
        <w:t>tnsnames</w:t>
      </w:r>
      <w:proofErr w:type="spellEnd"/>
      <w:r w:rsidRPr="00227783">
        <w:t>.</w:t>
      </w:r>
      <w:proofErr w:type="spellStart"/>
      <w:r>
        <w:rPr>
          <w:lang w:val="en-US"/>
        </w:rPr>
        <w:t>ora</w:t>
      </w:r>
      <w:proofErr w:type="spellEnd"/>
      <w:r w:rsidR="00BD1CCB" w:rsidRPr="00BD1CCB">
        <w:t xml:space="preserve"> (</w:t>
      </w:r>
      <w:r w:rsidR="00BD1CCB">
        <w:t xml:space="preserve">см. п. </w:t>
      </w:r>
      <w:r w:rsidR="00BD1CCB">
        <w:fldChar w:fldCharType="begin"/>
      </w:r>
      <w:r w:rsidR="00BD1CCB">
        <w:instrText xml:space="preserve"> REF _Ref437982235 \r \h </w:instrText>
      </w:r>
      <w:r w:rsidR="00BD1CCB">
        <w:fldChar w:fldCharType="separate"/>
      </w:r>
      <w:r w:rsidR="00865AB7">
        <w:t>8.2</w:t>
      </w:r>
      <w:r w:rsidR="00BD1CCB">
        <w:fldChar w:fldCharType="end"/>
      </w:r>
      <w:r w:rsidR="00BD1CCB" w:rsidRPr="00BD1CCB">
        <w:t>)</w:t>
      </w:r>
    </w:p>
    <w:p w:rsidR="00BD1CCB" w:rsidRDefault="00BD1CCB" w:rsidP="00227783">
      <w:pPr>
        <w:pStyle w:val="aa"/>
        <w:numPr>
          <w:ilvl w:val="0"/>
          <w:numId w:val="17"/>
        </w:numPr>
        <w:spacing w:after="240"/>
      </w:pPr>
      <w:r>
        <w:t xml:space="preserve">Программа находит пакет </w:t>
      </w:r>
      <w:hyperlink r:id="rId23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bin</w:t>
        </w:r>
        <w:r w:rsidRPr="004D2883">
          <w:rPr>
            <w:rStyle w:val="a7"/>
          </w:rPr>
          <w:t>\</w:t>
        </w:r>
        <w:proofErr w:type="spellStart"/>
        <w:r w:rsidRPr="004D2883">
          <w:rPr>
            <w:rStyle w:val="a7"/>
            <w:lang w:val="en-US"/>
          </w:rPr>
          <w:t>scfupdtnsnm</w:t>
        </w:r>
        <w:proofErr w:type="spellEnd"/>
        <w:r w:rsidRPr="004D2883">
          <w:rPr>
            <w:rStyle w:val="a7"/>
          </w:rPr>
          <w:t>.</w:t>
        </w:r>
        <w:proofErr w:type="spellStart"/>
        <w:r w:rsidRPr="004D2883">
          <w:rPr>
            <w:rStyle w:val="a7"/>
            <w:lang w:val="en-US"/>
          </w:rPr>
          <w:t>bpl</w:t>
        </w:r>
        <w:proofErr w:type="spellEnd"/>
      </w:hyperlink>
      <w:r>
        <w:t xml:space="preserve"> и запускает его функцию,</w:t>
      </w:r>
      <w:r w:rsidRPr="00BD1CCB">
        <w:t xml:space="preserve"> </w:t>
      </w:r>
      <w:r>
        <w:t xml:space="preserve">которая обновляет </w:t>
      </w:r>
      <w:proofErr w:type="spellStart"/>
      <w:r>
        <w:rPr>
          <w:lang w:val="en-US"/>
        </w:rPr>
        <w:t>tnsnames</w:t>
      </w:r>
      <w:proofErr w:type="spellEnd"/>
      <w:r w:rsidRPr="00227783">
        <w:t>.</w:t>
      </w:r>
      <w:proofErr w:type="spellStart"/>
      <w:r>
        <w:rPr>
          <w:lang w:val="en-US"/>
        </w:rPr>
        <w:t>ora</w:t>
      </w:r>
      <w:proofErr w:type="spellEnd"/>
      <w:r>
        <w:t xml:space="preserve">, показывает прогресс выполнения и информирует пользователя по завершении (см. п. </w:t>
      </w:r>
      <w:r>
        <w:fldChar w:fldCharType="begin"/>
      </w:r>
      <w:r>
        <w:instrText xml:space="preserve"> REF _Ref437981222 \r \h </w:instrText>
      </w:r>
      <w:r>
        <w:fldChar w:fldCharType="separate"/>
      </w:r>
      <w:r w:rsidR="00865AB7">
        <w:t>8.3</w:t>
      </w:r>
      <w:r>
        <w:fldChar w:fldCharType="end"/>
      </w:r>
      <w:r>
        <w:t>).</w:t>
      </w:r>
    </w:p>
    <w:p w:rsidR="00BD1CCB" w:rsidRDefault="00BD1CCB" w:rsidP="00227783">
      <w:pPr>
        <w:pStyle w:val="aa"/>
        <w:numPr>
          <w:ilvl w:val="0"/>
          <w:numId w:val="17"/>
        </w:numPr>
        <w:spacing w:after="240"/>
      </w:pPr>
      <w:r>
        <w:t>Если</w:t>
      </w:r>
      <w:r w:rsidRPr="00BD1CCB">
        <w:t xml:space="preserve"> </w:t>
      </w:r>
      <w:r>
        <w:t>пакет</w:t>
      </w:r>
      <w:r w:rsidRPr="00BD1CCB">
        <w:t xml:space="preserve"> </w:t>
      </w:r>
      <w:hyperlink r:id="rId24" w:history="1">
        <w:r w:rsidRPr="00BD1CCB">
          <w:rPr>
            <w:rStyle w:val="a7"/>
          </w:rPr>
          <w:t>\\</w:t>
        </w:r>
        <w:r w:rsidRPr="004D2883">
          <w:rPr>
            <w:rStyle w:val="a7"/>
            <w:lang w:val="en-US"/>
          </w:rPr>
          <w:t>alpha</w:t>
        </w:r>
        <w:r w:rsidRPr="00BD1CCB">
          <w:rPr>
            <w:rStyle w:val="a7"/>
          </w:rPr>
          <w:t>\</w:t>
        </w:r>
        <w:r w:rsidRPr="004D2883">
          <w:rPr>
            <w:rStyle w:val="a7"/>
            <w:lang w:val="en-US"/>
          </w:rPr>
          <w:t>symphony</w:t>
        </w:r>
        <w:r w:rsidRPr="00BD1CCB">
          <w:rPr>
            <w:rStyle w:val="a7"/>
          </w:rPr>
          <w:t>\</w:t>
        </w:r>
        <w:r w:rsidRPr="004D2883">
          <w:rPr>
            <w:rStyle w:val="a7"/>
            <w:lang w:val="en-US"/>
          </w:rPr>
          <w:t>bin</w:t>
        </w:r>
        <w:r w:rsidRPr="00BD1CCB">
          <w:rPr>
            <w:rStyle w:val="a7"/>
          </w:rPr>
          <w:t>\</w:t>
        </w:r>
        <w:r w:rsidRPr="004D2883">
          <w:rPr>
            <w:rStyle w:val="a7"/>
            <w:lang w:val="en-US"/>
          </w:rPr>
          <w:t>scfupdtnsnm</w:t>
        </w:r>
        <w:r w:rsidRPr="00BD1CCB">
          <w:rPr>
            <w:rStyle w:val="a7"/>
          </w:rPr>
          <w:t>.</w:t>
        </w:r>
        <w:r w:rsidRPr="004D2883">
          <w:rPr>
            <w:rStyle w:val="a7"/>
            <w:lang w:val="en-US"/>
          </w:rPr>
          <w:t>bpl</w:t>
        </w:r>
      </w:hyperlink>
      <w:r>
        <w:t xml:space="preserve"> выполнялся в том же потоке, что и </w:t>
      </w:r>
      <w:proofErr w:type="spellStart"/>
      <w:r>
        <w:rPr>
          <w:lang w:val="en-US"/>
        </w:rPr>
        <w:t>SymphonyNext</w:t>
      </w:r>
      <w:proofErr w:type="spellEnd"/>
      <w:r>
        <w:t>, то после оповещения пользователя будет выполнен следующий шаг,</w:t>
      </w:r>
      <w:r w:rsidRPr="00BD1CCB">
        <w:t xml:space="preserve"> </w:t>
      </w:r>
      <w:r>
        <w:t xml:space="preserve">выполнение </w:t>
      </w:r>
      <w:hyperlink r:id="rId25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\Симфония\</w:t>
        </w:r>
        <w:r w:rsidRPr="004D2883">
          <w:rPr>
            <w:rStyle w:val="a7"/>
            <w:lang w:val="en-US"/>
          </w:rPr>
          <w:t>bin</w:t>
        </w:r>
        <w:r w:rsidRPr="004D2883">
          <w:rPr>
            <w:rStyle w:val="a7"/>
          </w:rPr>
          <w:t>\</w:t>
        </w:r>
        <w:r w:rsidRPr="004D2883">
          <w:rPr>
            <w:rStyle w:val="a7"/>
            <w:lang w:val="en-US"/>
          </w:rPr>
          <w:t>SymMng</w:t>
        </w:r>
        <w:r w:rsidRPr="00BD1CCB">
          <w:rPr>
            <w:rStyle w:val="a7"/>
          </w:rPr>
          <w:t>.</w:t>
        </w:r>
        <w:r w:rsidRPr="004D2883">
          <w:rPr>
            <w:rStyle w:val="a7"/>
            <w:lang w:val="en-US"/>
          </w:rPr>
          <w:t>exe</w:t>
        </w:r>
      </w:hyperlink>
      <w:r w:rsidRPr="00BD1CCB">
        <w:t xml:space="preserve"> </w:t>
      </w:r>
      <w:r>
        <w:t xml:space="preserve">или </w:t>
      </w:r>
      <w:hyperlink r:id="rId26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\Симфония\</w:t>
        </w:r>
        <w:r w:rsidRPr="004D2883">
          <w:rPr>
            <w:rStyle w:val="a7"/>
            <w:lang w:val="en-US"/>
          </w:rPr>
          <w:t>bin</w:t>
        </w:r>
        <w:r w:rsidRPr="004D2883">
          <w:rPr>
            <w:rStyle w:val="a7"/>
          </w:rPr>
          <w:t>64\</w:t>
        </w:r>
        <w:proofErr w:type="spellStart"/>
        <w:r w:rsidRPr="004D2883">
          <w:rPr>
            <w:rStyle w:val="a7"/>
            <w:lang w:val="en-US"/>
          </w:rPr>
          <w:t>SymMng</w:t>
        </w:r>
        <w:proofErr w:type="spellEnd"/>
        <w:r w:rsidRPr="004D2883">
          <w:rPr>
            <w:rStyle w:val="a7"/>
          </w:rPr>
          <w:t>.</w:t>
        </w:r>
        <w:r w:rsidRPr="004D2883">
          <w:rPr>
            <w:rStyle w:val="a7"/>
            <w:lang w:val="en-US"/>
          </w:rPr>
          <w:t>exe</w:t>
        </w:r>
      </w:hyperlink>
      <w:r>
        <w:t xml:space="preserve"> с новыми настройками.</w:t>
      </w:r>
    </w:p>
    <w:p w:rsidR="00BD1CCB" w:rsidRDefault="00BD1CCB" w:rsidP="00BD1CCB">
      <w:pPr>
        <w:spacing w:after="240"/>
      </w:pPr>
      <w:r>
        <w:t>С точки зрения пользователя, весь процесс обновления будет выглядеть следующим образом:</w:t>
      </w:r>
    </w:p>
    <w:p w:rsidR="00BD1CCB" w:rsidRDefault="00BD1CCB" w:rsidP="00BD1CCB">
      <w:pPr>
        <w:pStyle w:val="aa"/>
        <w:numPr>
          <w:ilvl w:val="0"/>
          <w:numId w:val="18"/>
        </w:numPr>
        <w:spacing w:after="240"/>
      </w:pPr>
      <w:r>
        <w:t>Пользователь запускает настроечный файл.</w:t>
      </w:r>
    </w:p>
    <w:p w:rsidR="00BD1CCB" w:rsidRDefault="00BD1CCB" w:rsidP="00BD1CCB">
      <w:pPr>
        <w:pStyle w:val="aa"/>
        <w:numPr>
          <w:ilvl w:val="0"/>
          <w:numId w:val="18"/>
        </w:numPr>
        <w:spacing w:after="240"/>
      </w:pPr>
      <w:r>
        <w:t xml:space="preserve">Появляется окно, информирующее об обновлении </w:t>
      </w:r>
      <w:proofErr w:type="spellStart"/>
      <w:r>
        <w:rPr>
          <w:lang w:val="en-US"/>
        </w:rPr>
        <w:t>tnsnames</w:t>
      </w:r>
      <w:proofErr w:type="spellEnd"/>
      <w:r w:rsidRPr="00BD1CCB">
        <w:t>.</w:t>
      </w:r>
      <w:proofErr w:type="spellStart"/>
      <w:r>
        <w:rPr>
          <w:lang w:val="en-US"/>
        </w:rPr>
        <w:t>ora</w:t>
      </w:r>
      <w:proofErr w:type="spellEnd"/>
    </w:p>
    <w:p w:rsidR="00BD1CCB" w:rsidRDefault="00BD1CCB" w:rsidP="00BD1CCB">
      <w:pPr>
        <w:pStyle w:val="aa"/>
        <w:numPr>
          <w:ilvl w:val="0"/>
          <w:numId w:val="18"/>
        </w:numPr>
        <w:spacing w:after="240"/>
      </w:pPr>
      <w:r>
        <w:t>По окончании обновления появляется информационное окно, а после его закрытия</w:t>
      </w:r>
    </w:p>
    <w:p w:rsidR="00BD1CCB" w:rsidRPr="00BD1CCB" w:rsidRDefault="00BD1CCB" w:rsidP="00BD1CCB">
      <w:pPr>
        <w:pStyle w:val="aa"/>
        <w:numPr>
          <w:ilvl w:val="0"/>
          <w:numId w:val="18"/>
        </w:numPr>
        <w:spacing w:after="240"/>
      </w:pPr>
      <w:proofErr w:type="gramStart"/>
      <w:r>
        <w:t xml:space="preserve">Стартует новая Симфония с каталога </w:t>
      </w:r>
      <w:hyperlink r:id="rId27" w:history="1">
        <w:r w:rsidRPr="004D2883">
          <w:rPr>
            <w:rStyle w:val="a7"/>
          </w:rPr>
          <w:t>\\</w:t>
        </w:r>
        <w:r w:rsidRPr="004D2883">
          <w:rPr>
            <w:rStyle w:val="a7"/>
            <w:lang w:val="en-US"/>
          </w:rPr>
          <w:t>betta</w:t>
        </w:r>
        <w:r w:rsidRPr="004D2883">
          <w:rPr>
            <w:rStyle w:val="a7"/>
          </w:rPr>
          <w:t>\Симфония\</w:t>
        </w:r>
      </w:hyperlink>
      <w:r>
        <w:t xml:space="preserve"> используя</w:t>
      </w:r>
      <w:proofErr w:type="gramEnd"/>
      <w:r>
        <w:t xml:space="preserve"> базу данных, развернутую на </w:t>
      </w:r>
      <w:r>
        <w:rPr>
          <w:lang w:val="en-US"/>
        </w:rPr>
        <w:t>gamma</w:t>
      </w:r>
      <w:r w:rsidRPr="00BD1CCB">
        <w:t xml:space="preserve">. </w:t>
      </w:r>
    </w:p>
    <w:p w:rsidR="008273CC" w:rsidRPr="00BD1CCB" w:rsidRDefault="008273CC" w:rsidP="00513785">
      <w:pPr>
        <w:spacing w:after="240"/>
        <w:rPr>
          <w:b/>
        </w:rPr>
      </w:pPr>
    </w:p>
    <w:p w:rsidR="004207E9" w:rsidRDefault="004207E9" w:rsidP="00513785">
      <w:pPr>
        <w:spacing w:after="240"/>
        <w:rPr>
          <w:i/>
        </w:rPr>
      </w:pPr>
      <w:r>
        <w:rPr>
          <w:b/>
        </w:rPr>
        <w:t xml:space="preserve">Необходимость выпуска </w:t>
      </w:r>
      <w:r w:rsidR="00BD1CCB">
        <w:rPr>
          <w:b/>
        </w:rPr>
        <w:t>инструкции</w:t>
      </w:r>
      <w:r w:rsidR="00BD1CCB" w:rsidRPr="00BD1CCB">
        <w:rPr>
          <w:b/>
        </w:rPr>
        <w:t xml:space="preserve"> </w:t>
      </w:r>
      <w:r w:rsidR="00BD1CCB">
        <w:rPr>
          <w:b/>
        </w:rPr>
        <w:t>администратора</w:t>
      </w:r>
      <w:r>
        <w:rPr>
          <w:b/>
        </w:rPr>
        <w:t xml:space="preserve"> (да/нет):</w:t>
      </w:r>
      <w:r w:rsidR="00384607" w:rsidRPr="00384607">
        <w:rPr>
          <w:b/>
        </w:rPr>
        <w:t xml:space="preserve"> </w:t>
      </w:r>
      <w:r w:rsidR="00236EE3" w:rsidRPr="00384607">
        <w:rPr>
          <w:i/>
        </w:rPr>
        <w:t>да</w:t>
      </w:r>
    </w:p>
    <w:p w:rsidR="00BD1CCB" w:rsidRDefault="00BD1CCB" w:rsidP="00BD1CCB">
      <w:pPr>
        <w:spacing w:after="240"/>
        <w:rPr>
          <w:b/>
        </w:rPr>
      </w:pPr>
      <w:r>
        <w:rPr>
          <w:b/>
        </w:rPr>
        <w:t>Необходимость выпуска инструкции</w:t>
      </w:r>
      <w:r w:rsidRPr="00BD1CCB">
        <w:rPr>
          <w:b/>
        </w:rPr>
        <w:t xml:space="preserve"> </w:t>
      </w:r>
      <w:r>
        <w:rPr>
          <w:b/>
        </w:rPr>
        <w:t>программисту (да/нет):</w:t>
      </w:r>
      <w:r w:rsidRPr="00384607">
        <w:rPr>
          <w:b/>
        </w:rPr>
        <w:t xml:space="preserve"> </w:t>
      </w:r>
      <w:r w:rsidRPr="00384607">
        <w:rPr>
          <w:i/>
        </w:rPr>
        <w:t>да</w:t>
      </w:r>
    </w:p>
    <w:p w:rsidR="004207E9" w:rsidRPr="004207E9" w:rsidRDefault="004207E9" w:rsidP="00513785">
      <w:pPr>
        <w:spacing w:after="240"/>
        <w:rPr>
          <w:b/>
        </w:rPr>
      </w:pPr>
      <w:r>
        <w:rPr>
          <w:b/>
        </w:rPr>
        <w:t>Необходимость выпуска инструкции пользователя (да/нет):</w:t>
      </w:r>
      <w:r w:rsidR="00384607" w:rsidRPr="00384607">
        <w:rPr>
          <w:b/>
        </w:rPr>
        <w:t xml:space="preserve"> </w:t>
      </w:r>
      <w:r w:rsidR="00236EE3" w:rsidRPr="00384607">
        <w:rPr>
          <w:i/>
        </w:rPr>
        <w:t>да</w:t>
      </w:r>
    </w:p>
    <w:p w:rsidR="00E634FF" w:rsidRDefault="00E634FF" w:rsidP="00513785">
      <w:pPr>
        <w:spacing w:after="240"/>
        <w:rPr>
          <w:b/>
        </w:rPr>
      </w:pPr>
    </w:p>
    <w:p w:rsidR="00310996" w:rsidRDefault="004207E9" w:rsidP="00513785">
      <w:pPr>
        <w:spacing w:after="240"/>
        <w:rPr>
          <w:b/>
        </w:rPr>
      </w:pPr>
      <w:r>
        <w:rPr>
          <w:b/>
        </w:rPr>
        <w:t>Итоги внедрения программы:</w:t>
      </w:r>
    </w:p>
    <w:p w:rsidR="002B2141" w:rsidRDefault="009A3B79" w:rsidP="00757017">
      <w:pPr>
        <w:numPr>
          <w:ilvl w:val="0"/>
          <w:numId w:val="4"/>
        </w:numPr>
        <w:spacing w:after="240"/>
      </w:pPr>
      <w:r>
        <w:t xml:space="preserve">Определены </w:t>
      </w:r>
      <w:proofErr w:type="gramStart"/>
      <w:r>
        <w:t>стандарты</w:t>
      </w:r>
      <w:proofErr w:type="gramEnd"/>
      <w:r>
        <w:t xml:space="preserve"> и протоколы запуска КИС «Симфония» с различными конфигурациями</w:t>
      </w:r>
      <w:r w:rsidR="00310996">
        <w:t>.</w:t>
      </w:r>
    </w:p>
    <w:p w:rsidR="009A3B79" w:rsidRDefault="009A3B79" w:rsidP="00757017">
      <w:pPr>
        <w:numPr>
          <w:ilvl w:val="0"/>
          <w:numId w:val="4"/>
        </w:numPr>
        <w:spacing w:after="240"/>
      </w:pPr>
      <w:r>
        <w:t>Определены протоколы редактирования конфигураций</w:t>
      </w:r>
    </w:p>
    <w:p w:rsidR="009A3B79" w:rsidRDefault="009A3B79" w:rsidP="00757017">
      <w:pPr>
        <w:numPr>
          <w:ilvl w:val="0"/>
          <w:numId w:val="4"/>
        </w:numPr>
        <w:spacing w:after="240"/>
      </w:pPr>
      <w:r>
        <w:lastRenderedPageBreak/>
        <w:t>Определены протоколы обновления конфигураций.</w:t>
      </w:r>
    </w:p>
    <w:p w:rsidR="003E16C8" w:rsidRDefault="009A3B79" w:rsidP="00757017">
      <w:pPr>
        <w:numPr>
          <w:ilvl w:val="0"/>
          <w:numId w:val="4"/>
        </w:numPr>
        <w:spacing w:after="240"/>
      </w:pPr>
      <w:r>
        <w:t>Создано приложение, запускающее программу, которая создает главное окно КИС «Симфония»</w:t>
      </w:r>
      <w:r w:rsidR="003E16C8">
        <w:t>.</w:t>
      </w:r>
    </w:p>
    <w:p w:rsidR="003E16C8" w:rsidRPr="00757017" w:rsidRDefault="009A3B79" w:rsidP="00757017">
      <w:pPr>
        <w:numPr>
          <w:ilvl w:val="0"/>
          <w:numId w:val="4"/>
        </w:numPr>
        <w:spacing w:after="240"/>
      </w:pPr>
      <w:r>
        <w:t xml:space="preserve">Проект создан на базе библиотеки </w:t>
      </w:r>
      <w:proofErr w:type="spellStart"/>
      <w:r>
        <w:rPr>
          <w:lang w:val="en-US"/>
        </w:rPr>
        <w:t>FireMonkey</w:t>
      </w:r>
      <w:proofErr w:type="spellEnd"/>
      <w:r>
        <w:t xml:space="preserve">, что позволит создать единый проект запускающего файла под любую платформу, поддерживаемую средой разработки </w:t>
      </w:r>
      <w:r>
        <w:rPr>
          <w:lang w:val="en-US"/>
        </w:rPr>
        <w:t>Delphi</w:t>
      </w:r>
      <w:r w:rsidR="003E16C8">
        <w:t>.</w:t>
      </w:r>
    </w:p>
    <w:p w:rsidR="00E634FF" w:rsidRDefault="00E634FF" w:rsidP="00513785">
      <w:pPr>
        <w:spacing w:after="120"/>
        <w:jc w:val="both"/>
        <w:rPr>
          <w:b/>
        </w:rPr>
      </w:pPr>
    </w:p>
    <w:p w:rsidR="00513785" w:rsidRPr="001648AC" w:rsidRDefault="00513785" w:rsidP="00513785">
      <w:pPr>
        <w:spacing w:after="120"/>
        <w:jc w:val="both"/>
        <w:rPr>
          <w:b/>
        </w:rPr>
      </w:pPr>
      <w:r w:rsidRPr="001648AC">
        <w:rPr>
          <w:b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1559"/>
        <w:gridCol w:w="2657"/>
      </w:tblGrid>
      <w:tr w:rsidR="00513785" w:rsidTr="00E634FF">
        <w:tc>
          <w:tcPr>
            <w:tcW w:w="5637" w:type="dxa"/>
            <w:vAlign w:val="bottom"/>
          </w:tcPr>
          <w:p w:rsidR="00513785" w:rsidRDefault="00513785" w:rsidP="00883AC4">
            <w:pPr>
              <w:jc w:val="right"/>
            </w:pPr>
            <w:bookmarkStart w:id="15" w:name="Согласовано"/>
            <w:bookmarkEnd w:id="15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785" w:rsidRPr="00757017" w:rsidRDefault="00513785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513785" w:rsidRPr="00AB6D24" w:rsidRDefault="00513785" w:rsidP="00513785">
            <w:pPr>
              <w:rPr>
                <w:lang w:val="en-US"/>
              </w:rPr>
            </w:pPr>
          </w:p>
        </w:tc>
      </w:tr>
      <w:tr w:rsidR="00E634FF" w:rsidTr="00E634FF">
        <w:tc>
          <w:tcPr>
            <w:tcW w:w="5637" w:type="dxa"/>
            <w:vAlign w:val="bottom"/>
          </w:tcPr>
          <w:p w:rsid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  <w:tr w:rsidR="00E634FF" w:rsidTr="00E634FF">
        <w:tc>
          <w:tcPr>
            <w:tcW w:w="5637" w:type="dxa"/>
            <w:vAlign w:val="bottom"/>
          </w:tcPr>
          <w:p w:rsidR="00E634FF" w:rsidRP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</w:tbl>
    <w:p w:rsidR="003D651F" w:rsidRPr="00757017" w:rsidRDefault="003D651F" w:rsidP="00757017">
      <w:pPr>
        <w:rPr>
          <w:lang w:val="en-US"/>
        </w:rPr>
      </w:pPr>
    </w:p>
    <w:sectPr w:rsidR="003D651F" w:rsidRPr="00757017" w:rsidSect="0063380A">
      <w:footerReference w:type="default" r:id="rId2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78C" w:rsidRDefault="00D2678C">
      <w:r>
        <w:separator/>
      </w:r>
    </w:p>
  </w:endnote>
  <w:endnote w:type="continuationSeparator" w:id="0">
    <w:p w:rsidR="00D2678C" w:rsidRDefault="00D2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08"/>
      <w:gridCol w:w="1980"/>
      <w:gridCol w:w="2160"/>
      <w:gridCol w:w="1620"/>
      <w:gridCol w:w="1080"/>
      <w:gridCol w:w="1080"/>
    </w:tblGrid>
    <w:tr w:rsidR="00F93726" w:rsidRPr="00DB36CC">
      <w:trPr>
        <w:trHeight w:val="347"/>
      </w:trPr>
      <w:tc>
        <w:tcPr>
          <w:tcW w:w="1908" w:type="dxa"/>
          <w:vMerge w:val="restart"/>
        </w:tcPr>
        <w:p w:rsidR="00F93726" w:rsidRPr="002F649C" w:rsidRDefault="00F93726" w:rsidP="002F649C">
          <w:pPr>
            <w:pStyle w:val="a3"/>
            <w:jc w:val="center"/>
            <w:rPr>
              <w:i/>
            </w:rPr>
          </w:pPr>
          <w:r>
            <w:rPr>
              <w:i/>
              <w:noProof/>
            </w:rPr>
            <w:t>Здесь могла бы быть ваша реклама</w:t>
          </w:r>
        </w:p>
      </w:tc>
      <w:tc>
        <w:tcPr>
          <w:tcW w:w="1980" w:type="dxa"/>
          <w:tcBorders>
            <w:bottom w:val="nil"/>
          </w:tcBorders>
          <w:vAlign w:val="center"/>
        </w:tcPr>
        <w:p w:rsidR="00F93726" w:rsidRPr="00B40732" w:rsidRDefault="00F93726" w:rsidP="00D27AC4">
          <w:pPr>
            <w:pStyle w:val="a3"/>
            <w:jc w:val="center"/>
          </w:pPr>
          <w:r>
            <w:t>Техническое задание №</w:t>
          </w:r>
        </w:p>
      </w:tc>
      <w:tc>
        <w:tcPr>
          <w:tcW w:w="5940" w:type="dxa"/>
          <w:gridSpan w:val="4"/>
          <w:vMerge w:val="restart"/>
          <w:vAlign w:val="center"/>
        </w:tcPr>
        <w:p w:rsidR="00F93726" w:rsidRDefault="00F93726" w:rsidP="002B2141">
          <w:pPr>
            <w:pStyle w:val="a3"/>
            <w:jc w:val="center"/>
          </w:pPr>
          <w:r>
            <w:t>ТЕХНИЧЕСКОЕ ЗАДАНИЕ на разработку программы</w:t>
          </w:r>
        </w:p>
        <w:p w:rsidR="00F93726" w:rsidRPr="00843963" w:rsidRDefault="00F93726" w:rsidP="002F649C">
          <w:pPr>
            <w:pStyle w:val="a3"/>
            <w:jc w:val="center"/>
          </w:pPr>
          <w:r w:rsidRPr="00843963">
            <w:t>«</w:t>
          </w:r>
          <w:bookmarkStart w:id="16" w:name="NAME"/>
          <w:bookmarkEnd w:id="16"/>
          <w:proofErr w:type="spellStart"/>
          <w:r>
            <w:rPr>
              <w:lang w:val="en-US"/>
            </w:rPr>
            <w:t>SymphonyNext</w:t>
          </w:r>
          <w:proofErr w:type="spellEnd"/>
          <w:r w:rsidRPr="00843963">
            <w:t>»</w:t>
          </w:r>
        </w:p>
      </w:tc>
    </w:tr>
    <w:tr w:rsidR="00F93726" w:rsidRPr="00DB36CC">
      <w:trPr>
        <w:trHeight w:val="355"/>
      </w:trPr>
      <w:tc>
        <w:tcPr>
          <w:tcW w:w="1908" w:type="dxa"/>
          <w:vMerge/>
        </w:tcPr>
        <w:p w:rsidR="00F93726" w:rsidRPr="00DB36CC" w:rsidRDefault="00F93726" w:rsidP="00D27AC4">
          <w:pPr>
            <w:pStyle w:val="a3"/>
            <w:jc w:val="center"/>
            <w:rPr>
              <w:i/>
            </w:rPr>
          </w:pPr>
        </w:p>
      </w:tc>
      <w:tc>
        <w:tcPr>
          <w:tcW w:w="1980" w:type="dxa"/>
          <w:tcBorders>
            <w:top w:val="nil"/>
          </w:tcBorders>
          <w:vAlign w:val="center"/>
        </w:tcPr>
        <w:p w:rsidR="00F93726" w:rsidRPr="002F649C" w:rsidRDefault="00F93726" w:rsidP="002B2141">
          <w:pPr>
            <w:pStyle w:val="a3"/>
            <w:jc w:val="center"/>
            <w:rPr>
              <w:b/>
              <w:lang w:val="en-US"/>
            </w:rPr>
          </w:pPr>
          <w:bookmarkStart w:id="17" w:name="NUMDOC"/>
          <w:bookmarkEnd w:id="17"/>
          <w:r>
            <w:rPr>
              <w:b/>
              <w:lang w:val="en-US"/>
            </w:rPr>
            <w:t>U001</w:t>
          </w:r>
        </w:p>
      </w:tc>
      <w:tc>
        <w:tcPr>
          <w:tcW w:w="5940" w:type="dxa"/>
          <w:gridSpan w:val="4"/>
          <w:vMerge/>
        </w:tcPr>
        <w:p w:rsidR="00F93726" w:rsidRPr="00DB36CC" w:rsidRDefault="00F93726" w:rsidP="00D27AC4">
          <w:pPr>
            <w:pStyle w:val="a3"/>
            <w:jc w:val="center"/>
          </w:pPr>
        </w:p>
      </w:tc>
    </w:tr>
    <w:tr w:rsidR="00F93726" w:rsidRPr="00EC1EEC">
      <w:trPr>
        <w:trHeight w:val="436"/>
      </w:trPr>
      <w:tc>
        <w:tcPr>
          <w:tcW w:w="1908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Первый выпуск</w:t>
          </w:r>
        </w:p>
      </w:tc>
      <w:tc>
        <w:tcPr>
          <w:tcW w:w="19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РАЗРАБОТАЛ</w:t>
          </w:r>
        </w:p>
      </w:tc>
      <w:tc>
        <w:tcPr>
          <w:tcW w:w="216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УТВЕРДИЛ</w:t>
          </w:r>
        </w:p>
      </w:tc>
      <w:tc>
        <w:tcPr>
          <w:tcW w:w="162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ИЗМЕНЕНИЕ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Страница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</w:t>
          </w:r>
        </w:p>
      </w:tc>
    </w:tr>
    <w:tr w:rsidR="00F93726" w:rsidRPr="00EC1EEC" w:rsidTr="00A30F42">
      <w:trPr>
        <w:trHeight w:val="659"/>
      </w:trPr>
      <w:tc>
        <w:tcPr>
          <w:tcW w:w="1908" w:type="dxa"/>
        </w:tcPr>
        <w:p w:rsidR="00A30F42" w:rsidRDefault="00A30F42" w:rsidP="00A30F42">
          <w:pPr>
            <w:pStyle w:val="a3"/>
            <w:spacing w:before="120" w:after="120"/>
            <w:contextual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17.12.2015</w:t>
          </w:r>
        </w:p>
        <w:p w:rsidR="00F93726" w:rsidRPr="00EC1EEC" w:rsidRDefault="00F93726" w:rsidP="00A30F42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1980" w:type="dxa"/>
          <w:vAlign w:val="bottom"/>
        </w:tcPr>
        <w:p w:rsidR="00F93726" w:rsidRPr="00EC1EEC" w:rsidRDefault="00F93726" w:rsidP="002B2141">
          <w:pPr>
            <w:pStyle w:val="a3"/>
            <w:spacing w:after="120"/>
            <w:jc w:val="center"/>
            <w:rPr>
              <w:sz w:val="20"/>
              <w:szCs w:val="20"/>
            </w:rPr>
          </w:pPr>
          <w:bookmarkStart w:id="18" w:name="AUTHOR"/>
          <w:bookmarkEnd w:id="18"/>
          <w:r>
            <w:rPr>
              <w:sz w:val="20"/>
              <w:szCs w:val="20"/>
            </w:rPr>
            <w:t>Гуров Е.Ю.</w:t>
          </w:r>
        </w:p>
      </w:tc>
      <w:tc>
        <w:tcPr>
          <w:tcW w:w="2160" w:type="dxa"/>
          <w:vAlign w:val="center"/>
        </w:tcPr>
        <w:p w:rsidR="00F93726" w:rsidRPr="00EC1EEC" w:rsidRDefault="00F93726" w:rsidP="002F649C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br/>
          </w:r>
        </w:p>
      </w:tc>
      <w:tc>
        <w:tcPr>
          <w:tcW w:w="1620" w:type="dxa"/>
          <w:vAlign w:val="center"/>
        </w:tcPr>
        <w:p w:rsidR="00F93726" w:rsidRPr="00EC1EEC" w:rsidRDefault="00F93726" w:rsidP="002B2141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А01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</w:rPr>
          </w:pPr>
          <w:r w:rsidRPr="00EC1EEC">
            <w:rPr>
              <w:rStyle w:val="a4"/>
              <w:sz w:val="20"/>
              <w:szCs w:val="20"/>
            </w:rPr>
            <w:fldChar w:fldCharType="begin"/>
          </w:r>
          <w:r w:rsidRPr="00EC1EEC">
            <w:rPr>
              <w:rStyle w:val="a4"/>
              <w:sz w:val="20"/>
              <w:szCs w:val="20"/>
            </w:rPr>
            <w:instrText xml:space="preserve"> PAGE </w:instrText>
          </w:r>
          <w:r w:rsidRPr="00EC1EEC">
            <w:rPr>
              <w:rStyle w:val="a4"/>
              <w:sz w:val="20"/>
              <w:szCs w:val="20"/>
            </w:rPr>
            <w:fldChar w:fldCharType="separate"/>
          </w:r>
          <w:r w:rsidR="00865AB7">
            <w:rPr>
              <w:rStyle w:val="a4"/>
              <w:noProof/>
              <w:sz w:val="20"/>
              <w:szCs w:val="20"/>
            </w:rPr>
            <w:t>7</w:t>
          </w:r>
          <w:r w:rsidRPr="00EC1EEC">
            <w:rPr>
              <w:rStyle w:val="a4"/>
              <w:sz w:val="20"/>
              <w:szCs w:val="20"/>
            </w:rPr>
            <w:fldChar w:fldCharType="end"/>
          </w:r>
        </w:p>
      </w:tc>
      <w:tc>
        <w:tcPr>
          <w:tcW w:w="1080" w:type="dxa"/>
          <w:vAlign w:val="center"/>
        </w:tcPr>
        <w:p w:rsidR="00F93726" w:rsidRPr="00EC1EEC" w:rsidRDefault="00D2678C" w:rsidP="00D27AC4">
          <w:pPr>
            <w:pStyle w:val="a3"/>
            <w:jc w:val="center"/>
            <w:rPr>
              <w:sz w:val="20"/>
              <w:szCs w:val="20"/>
            </w:rPr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865AB7" w:rsidRPr="00865AB7">
            <w:rPr>
              <w:rStyle w:val="a4"/>
              <w:noProof/>
              <w:sz w:val="20"/>
              <w:szCs w:val="20"/>
            </w:rPr>
            <w:t>7</w:t>
          </w:r>
          <w:r>
            <w:rPr>
              <w:rStyle w:val="a4"/>
              <w:noProof/>
              <w:sz w:val="20"/>
              <w:szCs w:val="20"/>
            </w:rPr>
            <w:fldChar w:fldCharType="end"/>
          </w:r>
        </w:p>
      </w:tc>
    </w:tr>
  </w:tbl>
  <w:p w:rsidR="00F93726" w:rsidRDefault="00F93726" w:rsidP="001E29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78C" w:rsidRDefault="00D2678C">
      <w:r>
        <w:separator/>
      </w:r>
    </w:p>
  </w:footnote>
  <w:footnote w:type="continuationSeparator" w:id="0">
    <w:p w:rsidR="00D2678C" w:rsidRDefault="00D2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A8"/>
    <w:multiLevelType w:val="hybridMultilevel"/>
    <w:tmpl w:val="802692C4"/>
    <w:lvl w:ilvl="0" w:tplc="C10EE48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AF6"/>
    <w:multiLevelType w:val="hybridMultilevel"/>
    <w:tmpl w:val="80F60618"/>
    <w:lvl w:ilvl="0" w:tplc="EA988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F7E5F"/>
    <w:multiLevelType w:val="hybridMultilevel"/>
    <w:tmpl w:val="B8D2C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F49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435F8"/>
    <w:multiLevelType w:val="hybridMultilevel"/>
    <w:tmpl w:val="5816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12C5"/>
    <w:multiLevelType w:val="hybridMultilevel"/>
    <w:tmpl w:val="AB404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26C0B"/>
    <w:multiLevelType w:val="hybridMultilevel"/>
    <w:tmpl w:val="3F6EBB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840486"/>
    <w:multiLevelType w:val="hybridMultilevel"/>
    <w:tmpl w:val="955C8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D5333"/>
    <w:multiLevelType w:val="hybridMultilevel"/>
    <w:tmpl w:val="0DF8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411BE"/>
    <w:multiLevelType w:val="hybridMultilevel"/>
    <w:tmpl w:val="B0E8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741A5"/>
    <w:multiLevelType w:val="hybridMultilevel"/>
    <w:tmpl w:val="D876E5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0218BB"/>
    <w:multiLevelType w:val="hybridMultilevel"/>
    <w:tmpl w:val="F0269D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E22313"/>
    <w:multiLevelType w:val="hybridMultilevel"/>
    <w:tmpl w:val="A6F4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5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7D2B92"/>
    <w:multiLevelType w:val="hybridMultilevel"/>
    <w:tmpl w:val="83164BE8"/>
    <w:lvl w:ilvl="0" w:tplc="EA9884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A573E80"/>
    <w:multiLevelType w:val="multilevel"/>
    <w:tmpl w:val="60CE2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A90952"/>
    <w:multiLevelType w:val="hybridMultilevel"/>
    <w:tmpl w:val="748A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D6"/>
    <w:rsid w:val="00001998"/>
    <w:rsid w:val="000143F2"/>
    <w:rsid w:val="000313D6"/>
    <w:rsid w:val="000438A8"/>
    <w:rsid w:val="00063359"/>
    <w:rsid w:val="00076EA7"/>
    <w:rsid w:val="00082AA1"/>
    <w:rsid w:val="00084EDB"/>
    <w:rsid w:val="00090382"/>
    <w:rsid w:val="000A1322"/>
    <w:rsid w:val="000C3382"/>
    <w:rsid w:val="000C67E4"/>
    <w:rsid w:val="000D3A4B"/>
    <w:rsid w:val="000D4186"/>
    <w:rsid w:val="000D5777"/>
    <w:rsid w:val="000E1F78"/>
    <w:rsid w:val="001076E7"/>
    <w:rsid w:val="00107E45"/>
    <w:rsid w:val="00124587"/>
    <w:rsid w:val="00132878"/>
    <w:rsid w:val="00133FF2"/>
    <w:rsid w:val="00136C00"/>
    <w:rsid w:val="0016701F"/>
    <w:rsid w:val="00173819"/>
    <w:rsid w:val="001843EF"/>
    <w:rsid w:val="001B16AF"/>
    <w:rsid w:val="001B513F"/>
    <w:rsid w:val="001C2F25"/>
    <w:rsid w:val="001D0939"/>
    <w:rsid w:val="001D3895"/>
    <w:rsid w:val="001E291F"/>
    <w:rsid w:val="001E2FB2"/>
    <w:rsid w:val="001E7614"/>
    <w:rsid w:val="001F72C9"/>
    <w:rsid w:val="002052B7"/>
    <w:rsid w:val="00205EAE"/>
    <w:rsid w:val="00227783"/>
    <w:rsid w:val="0023491B"/>
    <w:rsid w:val="00236EE3"/>
    <w:rsid w:val="00247321"/>
    <w:rsid w:val="0027644C"/>
    <w:rsid w:val="002950B7"/>
    <w:rsid w:val="002A0A55"/>
    <w:rsid w:val="002A12FA"/>
    <w:rsid w:val="002A313E"/>
    <w:rsid w:val="002A5DE7"/>
    <w:rsid w:val="002B2141"/>
    <w:rsid w:val="002D2A0B"/>
    <w:rsid w:val="002D799C"/>
    <w:rsid w:val="002E0007"/>
    <w:rsid w:val="002E7C84"/>
    <w:rsid w:val="002F2B6E"/>
    <w:rsid w:val="002F32F6"/>
    <w:rsid w:val="002F649C"/>
    <w:rsid w:val="00310996"/>
    <w:rsid w:val="00330F14"/>
    <w:rsid w:val="00343E17"/>
    <w:rsid w:val="00380DE7"/>
    <w:rsid w:val="00384607"/>
    <w:rsid w:val="003C3FF9"/>
    <w:rsid w:val="003D1D8C"/>
    <w:rsid w:val="003D3FEC"/>
    <w:rsid w:val="003D651F"/>
    <w:rsid w:val="003E16C8"/>
    <w:rsid w:val="004121FE"/>
    <w:rsid w:val="0041430D"/>
    <w:rsid w:val="004207E9"/>
    <w:rsid w:val="0043268E"/>
    <w:rsid w:val="00447238"/>
    <w:rsid w:val="00460C6D"/>
    <w:rsid w:val="00491A7E"/>
    <w:rsid w:val="00492329"/>
    <w:rsid w:val="004A1506"/>
    <w:rsid w:val="004A3AED"/>
    <w:rsid w:val="004B3C32"/>
    <w:rsid w:val="004C1B80"/>
    <w:rsid w:val="004F070B"/>
    <w:rsid w:val="004F098A"/>
    <w:rsid w:val="00506420"/>
    <w:rsid w:val="00513785"/>
    <w:rsid w:val="00521068"/>
    <w:rsid w:val="00555184"/>
    <w:rsid w:val="00571378"/>
    <w:rsid w:val="0057724D"/>
    <w:rsid w:val="005853D6"/>
    <w:rsid w:val="00587FB8"/>
    <w:rsid w:val="005A1037"/>
    <w:rsid w:val="00600C60"/>
    <w:rsid w:val="00606FD9"/>
    <w:rsid w:val="00622C42"/>
    <w:rsid w:val="006234D1"/>
    <w:rsid w:val="0063380A"/>
    <w:rsid w:val="006341AA"/>
    <w:rsid w:val="00641594"/>
    <w:rsid w:val="00643D63"/>
    <w:rsid w:val="0064475E"/>
    <w:rsid w:val="0064560B"/>
    <w:rsid w:val="00660C51"/>
    <w:rsid w:val="006A24D9"/>
    <w:rsid w:val="006A3049"/>
    <w:rsid w:val="006F0157"/>
    <w:rsid w:val="006F4499"/>
    <w:rsid w:val="006F5FB9"/>
    <w:rsid w:val="0071712F"/>
    <w:rsid w:val="0073014E"/>
    <w:rsid w:val="00744532"/>
    <w:rsid w:val="00752FCC"/>
    <w:rsid w:val="00753F81"/>
    <w:rsid w:val="00757017"/>
    <w:rsid w:val="007575ED"/>
    <w:rsid w:val="00771A71"/>
    <w:rsid w:val="0079589D"/>
    <w:rsid w:val="007B0079"/>
    <w:rsid w:val="007B1CDD"/>
    <w:rsid w:val="007C4D6B"/>
    <w:rsid w:val="00800D4E"/>
    <w:rsid w:val="008139A1"/>
    <w:rsid w:val="008273CC"/>
    <w:rsid w:val="00843963"/>
    <w:rsid w:val="00865AB7"/>
    <w:rsid w:val="00870C46"/>
    <w:rsid w:val="008713AF"/>
    <w:rsid w:val="00883AC4"/>
    <w:rsid w:val="008A4A6E"/>
    <w:rsid w:val="008A67C9"/>
    <w:rsid w:val="008B226C"/>
    <w:rsid w:val="008B2601"/>
    <w:rsid w:val="008B6616"/>
    <w:rsid w:val="008B7597"/>
    <w:rsid w:val="008D3B1C"/>
    <w:rsid w:val="008D7BF9"/>
    <w:rsid w:val="00903390"/>
    <w:rsid w:val="0090679E"/>
    <w:rsid w:val="00911330"/>
    <w:rsid w:val="0092188E"/>
    <w:rsid w:val="009257F0"/>
    <w:rsid w:val="00932B6D"/>
    <w:rsid w:val="0095564C"/>
    <w:rsid w:val="0095626B"/>
    <w:rsid w:val="0096250A"/>
    <w:rsid w:val="00971023"/>
    <w:rsid w:val="009919E6"/>
    <w:rsid w:val="009A3B79"/>
    <w:rsid w:val="009E5C0E"/>
    <w:rsid w:val="00A16EA7"/>
    <w:rsid w:val="00A20376"/>
    <w:rsid w:val="00A30F42"/>
    <w:rsid w:val="00A340B1"/>
    <w:rsid w:val="00A40AF2"/>
    <w:rsid w:val="00A537C2"/>
    <w:rsid w:val="00A60CC5"/>
    <w:rsid w:val="00A9346E"/>
    <w:rsid w:val="00AB6D24"/>
    <w:rsid w:val="00B02FFE"/>
    <w:rsid w:val="00B0556D"/>
    <w:rsid w:val="00B123FF"/>
    <w:rsid w:val="00B17D0A"/>
    <w:rsid w:val="00B20C10"/>
    <w:rsid w:val="00B265B6"/>
    <w:rsid w:val="00B37971"/>
    <w:rsid w:val="00B4162E"/>
    <w:rsid w:val="00B638DA"/>
    <w:rsid w:val="00B76CF6"/>
    <w:rsid w:val="00B77683"/>
    <w:rsid w:val="00B81B32"/>
    <w:rsid w:val="00B867F0"/>
    <w:rsid w:val="00BA2DA0"/>
    <w:rsid w:val="00BC20F7"/>
    <w:rsid w:val="00BD1CCB"/>
    <w:rsid w:val="00C00BDF"/>
    <w:rsid w:val="00C1048B"/>
    <w:rsid w:val="00C404AF"/>
    <w:rsid w:val="00C453E2"/>
    <w:rsid w:val="00C659CD"/>
    <w:rsid w:val="00C90591"/>
    <w:rsid w:val="00CB509D"/>
    <w:rsid w:val="00CB6926"/>
    <w:rsid w:val="00CE0AFD"/>
    <w:rsid w:val="00D03496"/>
    <w:rsid w:val="00D12CE5"/>
    <w:rsid w:val="00D23421"/>
    <w:rsid w:val="00D2678C"/>
    <w:rsid w:val="00D27AC4"/>
    <w:rsid w:val="00D35947"/>
    <w:rsid w:val="00D6574A"/>
    <w:rsid w:val="00D67DCF"/>
    <w:rsid w:val="00D866E2"/>
    <w:rsid w:val="00DA7D78"/>
    <w:rsid w:val="00DB3B6E"/>
    <w:rsid w:val="00DC672F"/>
    <w:rsid w:val="00DE2753"/>
    <w:rsid w:val="00DF06B9"/>
    <w:rsid w:val="00E20683"/>
    <w:rsid w:val="00E3650D"/>
    <w:rsid w:val="00E433D1"/>
    <w:rsid w:val="00E53D2F"/>
    <w:rsid w:val="00E634FF"/>
    <w:rsid w:val="00E7489F"/>
    <w:rsid w:val="00E80768"/>
    <w:rsid w:val="00E8219B"/>
    <w:rsid w:val="00EA7993"/>
    <w:rsid w:val="00EB03FF"/>
    <w:rsid w:val="00ED3576"/>
    <w:rsid w:val="00EE3E1B"/>
    <w:rsid w:val="00EE4517"/>
    <w:rsid w:val="00EF0C71"/>
    <w:rsid w:val="00EF1677"/>
    <w:rsid w:val="00F11EA4"/>
    <w:rsid w:val="00F13E39"/>
    <w:rsid w:val="00F20FEA"/>
    <w:rsid w:val="00F631F1"/>
    <w:rsid w:val="00F675D7"/>
    <w:rsid w:val="00F81683"/>
    <w:rsid w:val="00F82F23"/>
    <w:rsid w:val="00F93726"/>
    <w:rsid w:val="00F95F9A"/>
    <w:rsid w:val="00FB1549"/>
    <w:rsid w:val="00FC2B74"/>
    <w:rsid w:val="00FE0DDD"/>
    <w:rsid w:val="00FE5756"/>
    <w:rsid w:val="00FE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alpha\symphony\update\config\tnsnames-sym-1000.ora" TargetMode="External"/><Relationship Id="rId18" Type="http://schemas.openxmlformats.org/officeDocument/2006/relationships/hyperlink" Target="file:///\\betta\&#1057;&#1080;&#1084;&#1092;&#1086;&#1085;&#1080;&#1103;" TargetMode="External"/><Relationship Id="rId26" Type="http://schemas.openxmlformats.org/officeDocument/2006/relationships/hyperlink" Target="file:///\\betta\&#1057;&#1080;&#1084;&#1092;&#1086;&#1085;&#1080;&#1103;\bin64\SymMng.exe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alpha\symphony\update\config\sym-1000.scf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\\alpha\symphony\update\config\tnsnames-sym-1000.ora" TargetMode="External"/><Relationship Id="rId17" Type="http://schemas.openxmlformats.org/officeDocument/2006/relationships/hyperlink" Target="file:///\\alpha\symphony\update\config\sym-1000.scf" TargetMode="External"/><Relationship Id="rId25" Type="http://schemas.openxmlformats.org/officeDocument/2006/relationships/hyperlink" Target="file:///\\betta\&#1057;&#1080;&#1084;&#1092;&#1086;&#1085;&#1080;&#1103;\bin\SymMng.exe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alpha\symphony\bin64\SymMng.exe" TargetMode="External"/><Relationship Id="rId20" Type="http://schemas.openxmlformats.org/officeDocument/2006/relationships/hyperlink" Target="file:///\\alpha\symphony\SymphonyNext.ex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alpha\symphony\bin\scfupdtnsnm.bpl" TargetMode="External"/><Relationship Id="rId24" Type="http://schemas.openxmlformats.org/officeDocument/2006/relationships/hyperlink" Target="file:///\\alpha\symphony\bin\scfupdtnsnm.bp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alpha\symphony\bin\SymMng.exe" TargetMode="External"/><Relationship Id="rId23" Type="http://schemas.openxmlformats.org/officeDocument/2006/relationships/hyperlink" Target="file:///\\alpha\symphony\bin\scfupdtnsnm.bpl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\\betta\&#1057;&#1080;&#1084;&#1092;&#1086;&#1085;&#1080;&#1103;" TargetMode="External"/><Relationship Id="rId19" Type="http://schemas.openxmlformats.org/officeDocument/2006/relationships/hyperlink" Target="file:///\\alpha\symphony\update\config\tnsnames-sym-1000.o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alpha\symphony\" TargetMode="External"/><Relationship Id="rId14" Type="http://schemas.openxmlformats.org/officeDocument/2006/relationships/hyperlink" Target="file:///\\betta\&#1057;&#1080;&#1084;&#1092;&#1086;&#1085;&#1080;&#1103;" TargetMode="External"/><Relationship Id="rId22" Type="http://schemas.openxmlformats.org/officeDocument/2006/relationships/hyperlink" Target="file:///\\betta\&#1057;&#1080;&#1084;&#1092;&#1086;&#1085;&#1080;&#1103;" TargetMode="External"/><Relationship Id="rId27" Type="http://schemas.openxmlformats.org/officeDocument/2006/relationships/hyperlink" Target="file:///\\betta\&#1057;&#1080;&#1084;&#1092;&#1086;&#1085;&#1080;&#1103;\bin\SymMng.exe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ZA\Program\SoftTask\&#1044;&#1086;&#1082;&#1091;&#1084;&#1077;&#1085;&#1090;&#1099;\&#1058;&#104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07860-1534-4B0A-BD3F-0BCF23FF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ТЗА.dotx</Template>
  <TotalTime>638</TotalTime>
  <Pages>1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программы</vt:lpstr>
    </vt:vector>
  </TitlesOfParts>
  <Company>Самараволгомаш</Company>
  <LinksUpToDate>false</LinksUpToDate>
  <CharactersWithSpaces>15500</CharactersWithSpaces>
  <SharedDoc>false</SharedDoc>
  <HLinks>
    <vt:vector size="6" baseType="variant">
      <vt:variant>
        <vt:i4>5046394</vt:i4>
      </vt:variant>
      <vt:variant>
        <vt:i4>0</vt:i4>
      </vt:variant>
      <vt:variant>
        <vt:i4>0</vt:i4>
      </vt:variant>
      <vt:variant>
        <vt:i4>5</vt:i4>
      </vt:variant>
      <vt:variant>
        <vt:lpwstr>mailto:treystervladimir@mail.ru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creator>Sacred</dc:creator>
  <cp:lastModifiedBy>Гуров Евгений Юрьевич</cp:lastModifiedBy>
  <cp:revision>36</cp:revision>
  <cp:lastPrinted>2016-03-01T08:48:00Z</cp:lastPrinted>
  <dcterms:created xsi:type="dcterms:W3CDTF">2015-10-28T07:29:00Z</dcterms:created>
  <dcterms:modified xsi:type="dcterms:W3CDTF">2016-03-01T08:48:00Z</dcterms:modified>
</cp:coreProperties>
</file>